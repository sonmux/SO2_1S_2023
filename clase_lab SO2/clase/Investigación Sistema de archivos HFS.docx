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00352C" w14:paraId="326F93A4" w14:textId="77777777" w:rsidTr="00A31A5B">
        <w:tc>
          <w:tcPr>
            <w:tcW w:w="5395" w:type="dxa"/>
          </w:tcPr>
          <w:p w14:paraId="09CEC239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5237" w:type="dxa"/>
          </w:tcPr>
          <w:p w14:paraId="5BFDCB5D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A81248" w:rsidRPr="0000352C" w14:paraId="75C9F487" w14:textId="77777777" w:rsidTr="00A31A5B">
        <w:trPr>
          <w:trHeight w:val="2719"/>
        </w:trPr>
        <w:tc>
          <w:tcPr>
            <w:tcW w:w="5395" w:type="dxa"/>
          </w:tcPr>
          <w:p w14:paraId="7D7FC0C8" w14:textId="1AC11BD9" w:rsidR="00A81248" w:rsidRPr="005B09E5" w:rsidRDefault="005B09E5" w:rsidP="00C66528">
            <w:pPr>
              <w:pStyle w:val="Ttulo1"/>
              <w:rPr>
                <w:noProof/>
                <w:sz w:val="56"/>
                <w:szCs w:val="56"/>
              </w:rPr>
            </w:pPr>
            <w:bookmarkStart w:id="0" w:name="_Toc130315132"/>
            <w:bookmarkStart w:id="1" w:name="_Toc130315434"/>
            <w:r w:rsidRPr="005B09E5">
              <w:rPr>
                <w:noProof/>
                <w:sz w:val="56"/>
                <w:szCs w:val="56"/>
              </w:rPr>
              <w:t>Sistema de archivos HFS+</w:t>
            </w:r>
            <w:bookmarkEnd w:id="0"/>
            <w:bookmarkEnd w:id="1"/>
          </w:p>
        </w:tc>
        <w:tc>
          <w:tcPr>
            <w:tcW w:w="5237" w:type="dxa"/>
          </w:tcPr>
          <w:p w14:paraId="2913C06E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5FC97651" w14:textId="77777777" w:rsidTr="00A31A5B">
        <w:trPr>
          <w:trHeight w:val="8865"/>
        </w:trPr>
        <w:tc>
          <w:tcPr>
            <w:tcW w:w="5395" w:type="dxa"/>
          </w:tcPr>
          <w:p w14:paraId="5FB6E490" w14:textId="77777777" w:rsidR="00A81248" w:rsidRPr="0000352C" w:rsidRDefault="00A81248">
            <w:pPr>
              <w:rPr>
                <w:noProof/>
              </w:rPr>
            </w:pPr>
            <w:r w:rsidRPr="0000352C"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F10A9FC" wp14:editId="7D55FD96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CCE08D" id="Gru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066B5C88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7D5AD62C" w14:textId="77777777" w:rsidTr="00A31A5B">
        <w:trPr>
          <w:trHeight w:val="1299"/>
        </w:trPr>
        <w:tc>
          <w:tcPr>
            <w:tcW w:w="5395" w:type="dxa"/>
          </w:tcPr>
          <w:p w14:paraId="4ECCE202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250745BD" w14:textId="78B0E694" w:rsidR="00A81248" w:rsidRPr="0000352C" w:rsidRDefault="005B09E5" w:rsidP="00A81248">
            <w:pPr>
              <w:pStyle w:val="Ttulo2"/>
              <w:rPr>
                <w:noProof/>
              </w:rPr>
            </w:pPr>
            <w:bookmarkStart w:id="2" w:name="_Toc130315133"/>
            <w:bookmarkStart w:id="3" w:name="_Toc130315435"/>
            <w:r>
              <w:rPr>
                <w:noProof/>
              </w:rPr>
              <w:t>21/03/2023</w:t>
            </w:r>
            <w:bookmarkEnd w:id="2"/>
            <w:bookmarkEnd w:id="3"/>
          </w:p>
          <w:p w14:paraId="230B236D" w14:textId="3ADA285D" w:rsidR="00A81248" w:rsidRPr="0000352C" w:rsidRDefault="005B09E5" w:rsidP="00C66528">
            <w:pPr>
              <w:pStyle w:val="Ttulo2"/>
              <w:rPr>
                <w:noProof/>
              </w:rPr>
            </w:pPr>
            <w:bookmarkStart w:id="4" w:name="_Toc130315134"/>
            <w:bookmarkStart w:id="5" w:name="_Toc130315436"/>
            <w:r>
              <w:rPr>
                <w:noProof/>
              </w:rPr>
              <w:t>Sistemas Operativos 2</w:t>
            </w:r>
            <w:bookmarkEnd w:id="4"/>
            <w:bookmarkEnd w:id="5"/>
          </w:p>
        </w:tc>
      </w:tr>
      <w:tr w:rsidR="00A81248" w:rsidRPr="0000352C" w14:paraId="60315AF4" w14:textId="77777777" w:rsidTr="00A31A5B">
        <w:trPr>
          <w:trHeight w:val="1402"/>
        </w:trPr>
        <w:tc>
          <w:tcPr>
            <w:tcW w:w="5395" w:type="dxa"/>
          </w:tcPr>
          <w:p w14:paraId="20D7646D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0234689E" w14:textId="1A172EE4" w:rsidR="00A81248" w:rsidRPr="005B09E5" w:rsidRDefault="005B09E5" w:rsidP="00A81248">
            <w:pPr>
              <w:pStyle w:val="Ttulo2"/>
              <w:rPr>
                <w:noProof/>
                <w:sz w:val="40"/>
                <w:szCs w:val="40"/>
              </w:rPr>
            </w:pPr>
            <w:bookmarkStart w:id="6" w:name="_Toc130315135"/>
            <w:bookmarkStart w:id="7" w:name="_Toc130315437"/>
            <w:r w:rsidRPr="005B09E5">
              <w:rPr>
                <w:noProof/>
                <w:sz w:val="40"/>
                <w:szCs w:val="40"/>
              </w:rPr>
              <w:t>Anggelo Santiago Son Mux</w:t>
            </w:r>
            <w:bookmarkEnd w:id="6"/>
            <w:bookmarkEnd w:id="7"/>
            <w:r w:rsidR="00C66528" w:rsidRPr="005B09E5">
              <w:rPr>
                <w:noProof/>
                <w:sz w:val="40"/>
                <w:szCs w:val="40"/>
                <w:lang w:bidi="es-ES"/>
              </w:rPr>
              <w:t xml:space="preserve"> </w:t>
            </w:r>
          </w:p>
          <w:p w14:paraId="2F9E1FA9" w14:textId="2BB57055" w:rsidR="00A81248" w:rsidRPr="0000352C" w:rsidRDefault="005B09E5" w:rsidP="00A81248">
            <w:pPr>
              <w:pStyle w:val="Ttulo2"/>
              <w:rPr>
                <w:noProof/>
              </w:rPr>
            </w:pPr>
            <w:bookmarkStart w:id="8" w:name="_Toc130315136"/>
            <w:bookmarkStart w:id="9" w:name="_Toc130315438"/>
            <w:r>
              <w:rPr>
                <w:noProof/>
              </w:rPr>
              <w:t>201709502</w:t>
            </w:r>
            <w:bookmarkEnd w:id="8"/>
            <w:bookmarkEnd w:id="9"/>
          </w:p>
        </w:tc>
      </w:tr>
    </w:tbl>
    <w:p w14:paraId="46DBC100" w14:textId="77777777" w:rsidR="00574B84" w:rsidRDefault="00574B84">
      <w:pPr>
        <w:rPr>
          <w:noProof/>
        </w:rPr>
      </w:pPr>
    </w:p>
    <w:p w14:paraId="37855739" w14:textId="77777777" w:rsidR="00574B84" w:rsidRDefault="00574B84">
      <w:pPr>
        <w:rPr>
          <w:noProof/>
        </w:rPr>
      </w:pPr>
    </w:p>
    <w:p w14:paraId="38C92472" w14:textId="77777777" w:rsidR="00C0132A" w:rsidRDefault="00C0132A">
      <w:pPr>
        <w:pStyle w:val="TtuloTDC"/>
        <w:rPr>
          <w:lang w:val="es-ES"/>
        </w:rPr>
      </w:pPr>
    </w:p>
    <w:p w14:paraId="56F1D1CB" w14:textId="77777777" w:rsidR="00C0132A" w:rsidRDefault="00C0132A">
      <w:pPr>
        <w:pStyle w:val="TtuloTDC"/>
        <w:rPr>
          <w:lang w:val="es-ES"/>
        </w:rPr>
      </w:pPr>
    </w:p>
    <w:p w14:paraId="236B31D3" w14:textId="77777777" w:rsidR="00C0132A" w:rsidRDefault="00C0132A">
      <w:pPr>
        <w:pStyle w:val="TtuloTDC"/>
        <w:rPr>
          <w:lang w:val="es-ES"/>
        </w:rPr>
      </w:pPr>
    </w:p>
    <w:p w14:paraId="144B7183" w14:textId="77777777" w:rsidR="00C0132A" w:rsidRDefault="00C0132A">
      <w:pPr>
        <w:pStyle w:val="TtuloTDC"/>
        <w:rPr>
          <w:lang w:val="es-ES"/>
        </w:rPr>
      </w:pPr>
    </w:p>
    <w:p w14:paraId="32266295" w14:textId="77777777" w:rsidR="00C0132A" w:rsidRDefault="00C0132A">
      <w:pPr>
        <w:pStyle w:val="TtuloTDC"/>
        <w:rPr>
          <w:lang w:val="es-ES"/>
        </w:rPr>
      </w:pPr>
    </w:p>
    <w:sdt>
      <w:sdtPr>
        <w:rPr>
          <w:lang w:val="es-ES"/>
        </w:rPr>
        <w:id w:val="11898705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sdtEndPr>
      <w:sdtContent>
        <w:p w14:paraId="6E0C2EEC" w14:textId="330C31A4" w:rsidR="00C0132A" w:rsidRPr="00C0132A" w:rsidRDefault="00C0132A" w:rsidP="00C0132A">
          <w:pPr>
            <w:pStyle w:val="TtuloTDC"/>
          </w:pPr>
          <w:r>
            <w:rPr>
              <w:lang w:val="es-ES"/>
            </w:rP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4711582" w14:textId="33B50AA0" w:rsidR="00C0132A" w:rsidRDefault="00C0132A">
          <w:pPr>
            <w:pStyle w:val="TDC2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30315439" w:history="1">
            <w:r w:rsidRPr="00C57BBE">
              <w:rPr>
                <w:rStyle w:val="Hipervnculo"/>
                <w:iCs/>
                <w:noProof/>
              </w:rPr>
              <w:t>Ventajas de HFS+ sobre EXT4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B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0D24" w14:textId="29596E6A" w:rsidR="00C0132A" w:rsidRDefault="00C0132A">
          <w:pPr>
            <w:pStyle w:val="TDC2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30315440" w:history="1">
            <w:r w:rsidRPr="00C57BBE">
              <w:rPr>
                <w:rStyle w:val="Hipervnculo"/>
                <w:iCs/>
                <w:noProof/>
              </w:rPr>
              <w:t>Ventajas de EXT4 sobre HFS+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B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C1404" w14:textId="4464BA18" w:rsidR="00C0132A" w:rsidRDefault="00C0132A">
          <w:pPr>
            <w:pStyle w:val="TDC2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30315441" w:history="1">
            <w:r w:rsidRPr="00C57BBE">
              <w:rPr>
                <w:rStyle w:val="Hipervnculo"/>
                <w:iCs/>
                <w:noProof/>
              </w:rPr>
              <w:t>Estructura de la información en una partición del disco duro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B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8B38C" w14:textId="3919207B" w:rsidR="00C0132A" w:rsidRDefault="00C0132A">
          <w:pPr>
            <w:pStyle w:val="TDC2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30315442" w:history="1">
            <w:r w:rsidRPr="00C57BBE">
              <w:rPr>
                <w:rStyle w:val="Hipervnculo"/>
                <w:iCs/>
                <w:noProof/>
              </w:rPr>
              <w:t>Estructura interna de un directorio de archivos: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B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CD063" w14:textId="5C0C6867" w:rsidR="00C0132A" w:rsidRDefault="00C0132A">
          <w:pPr>
            <w:pStyle w:val="TDC2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30315443" w:history="1">
            <w:r w:rsidRPr="00C57BBE">
              <w:rPr>
                <w:rStyle w:val="Hipervnculo"/>
                <w:iCs/>
                <w:noProof/>
                <w:lang w:val="es-MX"/>
              </w:rPr>
              <w:t>Estructura de la información de un archivo en el sistema HFS+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B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3273A" w14:textId="2DFDDF8C" w:rsidR="00C0132A" w:rsidRDefault="00C0132A">
          <w:pPr>
            <w:pStyle w:val="TDC3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30315444" w:history="1">
            <w:r w:rsidRPr="00C57BBE">
              <w:rPr>
                <w:rStyle w:val="Hipervnculo"/>
                <w:iCs/>
                <w:noProof/>
                <w:lang w:val="es-MX"/>
              </w:rPr>
              <w:t>Atributos: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B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4BDEE" w14:textId="637CA6C1" w:rsidR="00C0132A" w:rsidRDefault="00C0132A">
          <w:pPr>
            <w:pStyle w:val="TDC3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30315445" w:history="1">
            <w:r w:rsidRPr="00C57BBE">
              <w:rPr>
                <w:rStyle w:val="Hipervnculo"/>
                <w:iCs/>
                <w:noProof/>
                <w:lang w:val="es-MX"/>
              </w:rPr>
              <w:t>Seguridad: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B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70F7B" w14:textId="2C80ACDD" w:rsidR="00C0132A" w:rsidRDefault="00C0132A">
          <w:pPr>
            <w:pStyle w:val="TDC3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30315446" w:history="1">
            <w:r w:rsidRPr="00C57BBE">
              <w:rPr>
                <w:rStyle w:val="Hipervnculo"/>
                <w:iCs/>
                <w:noProof/>
              </w:rPr>
              <w:t>Control de bloques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B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9A81F" w14:textId="0DE32BFA" w:rsidR="00C0132A" w:rsidRDefault="00C0132A">
          <w:pPr>
            <w:pStyle w:val="TDC2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30315447" w:history="1">
            <w:r w:rsidRPr="00C57BBE">
              <w:rPr>
                <w:rStyle w:val="Hipervnculo"/>
                <w:iCs/>
                <w:noProof/>
              </w:rPr>
              <w:t>Deducción de la formula del máximo tamaño de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B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356DA" w14:textId="242D1D50" w:rsidR="00C0132A" w:rsidRDefault="00C0132A">
          <w:pPr>
            <w:pStyle w:val="TDC2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30315448" w:history="1">
            <w:r w:rsidRPr="00C57BBE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B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3AE1F" w14:textId="02A79569" w:rsidR="00C0132A" w:rsidRDefault="00C0132A">
          <w:r>
            <w:rPr>
              <w:b/>
              <w:bCs/>
            </w:rPr>
            <w:fldChar w:fldCharType="end"/>
          </w:r>
        </w:p>
      </w:sdtContent>
    </w:sdt>
    <w:p w14:paraId="69A6E49F" w14:textId="77777777" w:rsidR="005B09E5" w:rsidRDefault="005B09E5">
      <w:pPr>
        <w:rPr>
          <w:rStyle w:val="nfasis"/>
        </w:rPr>
      </w:pPr>
    </w:p>
    <w:p w14:paraId="52F482BC" w14:textId="409AAB23" w:rsidR="005B09E5" w:rsidRDefault="005B09E5">
      <w:pPr>
        <w:rPr>
          <w:rStyle w:val="nfasis"/>
        </w:rPr>
      </w:pPr>
    </w:p>
    <w:p w14:paraId="35441FB4" w14:textId="77777777" w:rsidR="005B09E5" w:rsidRDefault="005B09E5">
      <w:pPr>
        <w:rPr>
          <w:rStyle w:val="nfasis"/>
        </w:rPr>
      </w:pPr>
    </w:p>
    <w:p w14:paraId="20FF3E71" w14:textId="457426C4" w:rsidR="005B09E5" w:rsidRDefault="005B09E5">
      <w:pPr>
        <w:rPr>
          <w:rStyle w:val="nfasis"/>
        </w:rPr>
      </w:pPr>
    </w:p>
    <w:p w14:paraId="7AAAC056" w14:textId="77777777" w:rsidR="005B09E5" w:rsidRDefault="005B09E5">
      <w:pPr>
        <w:rPr>
          <w:rStyle w:val="nfasis"/>
        </w:rPr>
      </w:pPr>
    </w:p>
    <w:p w14:paraId="6811404D" w14:textId="1602CEBF" w:rsidR="005B09E5" w:rsidRDefault="005B09E5">
      <w:pPr>
        <w:rPr>
          <w:rStyle w:val="nfasis"/>
        </w:rPr>
      </w:pPr>
    </w:p>
    <w:p w14:paraId="46903130" w14:textId="77777777" w:rsidR="005B09E5" w:rsidRDefault="005B09E5">
      <w:pPr>
        <w:rPr>
          <w:rStyle w:val="nfasis"/>
        </w:rPr>
      </w:pPr>
    </w:p>
    <w:p w14:paraId="54B2B57B" w14:textId="77777777" w:rsidR="005B09E5" w:rsidRDefault="005B09E5">
      <w:pPr>
        <w:rPr>
          <w:rStyle w:val="nfasis"/>
        </w:rPr>
      </w:pPr>
    </w:p>
    <w:p w14:paraId="18D9806B" w14:textId="77777777" w:rsidR="005B09E5" w:rsidRDefault="005B09E5">
      <w:pPr>
        <w:rPr>
          <w:rStyle w:val="nfasis"/>
        </w:rPr>
      </w:pPr>
    </w:p>
    <w:p w14:paraId="50951E89" w14:textId="77777777" w:rsidR="005B09E5" w:rsidRDefault="005B09E5">
      <w:pPr>
        <w:rPr>
          <w:rStyle w:val="nfasis"/>
        </w:rPr>
      </w:pPr>
    </w:p>
    <w:p w14:paraId="29CAF300" w14:textId="77777777" w:rsidR="005B09E5" w:rsidRDefault="005B09E5">
      <w:pPr>
        <w:rPr>
          <w:rStyle w:val="nfasis"/>
        </w:rPr>
      </w:pPr>
    </w:p>
    <w:p w14:paraId="465291DE" w14:textId="77777777" w:rsidR="005B09E5" w:rsidRDefault="005B09E5">
      <w:pPr>
        <w:rPr>
          <w:rStyle w:val="nfasis"/>
        </w:rPr>
      </w:pPr>
    </w:p>
    <w:p w14:paraId="2FDEB8F1" w14:textId="77777777" w:rsidR="005B09E5" w:rsidRDefault="005B09E5">
      <w:pPr>
        <w:rPr>
          <w:rStyle w:val="nfasis"/>
        </w:rPr>
      </w:pPr>
    </w:p>
    <w:p w14:paraId="0CCA3B0E" w14:textId="77777777" w:rsidR="005B09E5" w:rsidRDefault="005B09E5">
      <w:pPr>
        <w:rPr>
          <w:rStyle w:val="nfasis"/>
        </w:rPr>
      </w:pPr>
    </w:p>
    <w:p w14:paraId="7F66D1E1" w14:textId="77777777" w:rsidR="005B09E5" w:rsidRDefault="005B09E5">
      <w:pPr>
        <w:rPr>
          <w:rStyle w:val="nfasis"/>
        </w:rPr>
      </w:pPr>
    </w:p>
    <w:p w14:paraId="45F66A5B" w14:textId="77777777" w:rsidR="005B09E5" w:rsidRDefault="005B09E5">
      <w:pPr>
        <w:rPr>
          <w:rStyle w:val="nfasis"/>
        </w:rPr>
      </w:pPr>
    </w:p>
    <w:p w14:paraId="50B588F6" w14:textId="77777777" w:rsidR="005B09E5" w:rsidRDefault="005B09E5">
      <w:pPr>
        <w:rPr>
          <w:rStyle w:val="nfasis"/>
        </w:rPr>
      </w:pPr>
    </w:p>
    <w:p w14:paraId="3B578DBE" w14:textId="77777777" w:rsidR="005B09E5" w:rsidRDefault="005B09E5">
      <w:pPr>
        <w:rPr>
          <w:rStyle w:val="nfasis"/>
        </w:rPr>
      </w:pPr>
    </w:p>
    <w:p w14:paraId="08A0D58E" w14:textId="77777777" w:rsidR="005B09E5" w:rsidRDefault="005B09E5">
      <w:pPr>
        <w:rPr>
          <w:rStyle w:val="nfasis"/>
        </w:rPr>
      </w:pPr>
    </w:p>
    <w:p w14:paraId="72E0A493" w14:textId="77777777" w:rsidR="005B09E5" w:rsidRDefault="005B09E5">
      <w:pPr>
        <w:rPr>
          <w:rStyle w:val="nfasis"/>
        </w:rPr>
      </w:pPr>
    </w:p>
    <w:p w14:paraId="0D6B6861" w14:textId="77777777" w:rsidR="005B09E5" w:rsidRDefault="005B09E5">
      <w:pPr>
        <w:rPr>
          <w:rStyle w:val="nfasis"/>
        </w:rPr>
      </w:pPr>
    </w:p>
    <w:p w14:paraId="6A4E6674" w14:textId="77777777" w:rsidR="005B09E5" w:rsidRDefault="005B09E5">
      <w:pPr>
        <w:rPr>
          <w:rStyle w:val="nfasis"/>
        </w:rPr>
      </w:pPr>
    </w:p>
    <w:p w14:paraId="69B6FB35" w14:textId="77777777" w:rsidR="005B09E5" w:rsidRDefault="005B09E5">
      <w:pPr>
        <w:rPr>
          <w:rStyle w:val="nfasis"/>
        </w:rPr>
      </w:pPr>
    </w:p>
    <w:p w14:paraId="6A1DFE50" w14:textId="77777777" w:rsidR="005B09E5" w:rsidRDefault="005B09E5">
      <w:pPr>
        <w:rPr>
          <w:rStyle w:val="nfasis"/>
        </w:rPr>
      </w:pPr>
    </w:p>
    <w:p w14:paraId="1D7E3F66" w14:textId="77777777" w:rsidR="005B09E5" w:rsidRDefault="005B09E5">
      <w:pPr>
        <w:rPr>
          <w:rStyle w:val="nfasis"/>
        </w:rPr>
      </w:pPr>
    </w:p>
    <w:p w14:paraId="603A7E6B" w14:textId="7E0D4FC8" w:rsidR="00A81248" w:rsidRPr="00C0132A" w:rsidRDefault="00574B84" w:rsidP="00C0132A">
      <w:pPr>
        <w:pStyle w:val="Ttulo2"/>
        <w:rPr>
          <w:rStyle w:val="nfasis"/>
          <w:sz w:val="28"/>
          <w:szCs w:val="28"/>
        </w:rPr>
      </w:pPr>
      <w:bookmarkStart w:id="10" w:name="_Toc130315439"/>
      <w:r w:rsidRPr="00C0132A">
        <w:rPr>
          <w:rStyle w:val="nfasis"/>
          <w:sz w:val="28"/>
          <w:szCs w:val="28"/>
        </w:rPr>
        <w:lastRenderedPageBreak/>
        <w:t>Ventajas de HFS+ sobre EXT4</w:t>
      </w:r>
      <w:bookmarkEnd w:id="10"/>
    </w:p>
    <w:p w14:paraId="7AA64344" w14:textId="56B39404" w:rsidR="00574B84" w:rsidRDefault="00574B84" w:rsidP="00574B84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HFS+ es el sistema dea rchivos predeterminado en los sistemas operativos de Apple. Por otro lado EXT4 no es compatible con Mac OS X de manera predeterminada y se necesitan de herramientas adicionales para acceder a unidades formateadas en EXT4 desde un Mac</w:t>
      </w:r>
    </w:p>
    <w:p w14:paraId="42422EC0" w14:textId="2E983EB9" w:rsidR="00574B84" w:rsidRDefault="00574B84" w:rsidP="00574B84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HFS+ admite archivos más grandes que EXT4</w:t>
      </w:r>
    </w:p>
    <w:p w14:paraId="21AAFAA1" w14:textId="243E6C59" w:rsidR="00574B84" w:rsidRDefault="00574B84" w:rsidP="00574B84">
      <w:pPr>
        <w:pStyle w:val="Prrafodelista"/>
        <w:numPr>
          <w:ilvl w:val="1"/>
          <w:numId w:val="2"/>
        </w:numPr>
        <w:rPr>
          <w:noProof/>
        </w:rPr>
      </w:pPr>
      <w:r>
        <w:rPr>
          <w:noProof/>
        </w:rPr>
        <w:t>EXT4 tiene una limitación teórica de tamaño de archivo de 16 terabytes</w:t>
      </w:r>
    </w:p>
    <w:p w14:paraId="09CF577F" w14:textId="2F875660" w:rsidR="00574B84" w:rsidRDefault="00574B84" w:rsidP="00574B84">
      <w:pPr>
        <w:pStyle w:val="Prrafodelista"/>
        <w:numPr>
          <w:ilvl w:val="1"/>
          <w:numId w:val="2"/>
        </w:numPr>
        <w:rPr>
          <w:noProof/>
        </w:rPr>
      </w:pPr>
      <w:r>
        <w:rPr>
          <w:noProof/>
        </w:rPr>
        <w:t>HFS+ puede manejar archivos de hasta 8 exabytes</w:t>
      </w:r>
    </w:p>
    <w:p w14:paraId="76095FD0" w14:textId="434E7D4D" w:rsidR="00574B84" w:rsidRDefault="00574B84" w:rsidP="00574B84">
      <w:pPr>
        <w:pStyle w:val="Prrafodelista"/>
        <w:numPr>
          <w:ilvl w:val="0"/>
          <w:numId w:val="2"/>
        </w:numPr>
        <w:rPr>
          <w:noProof/>
          <w:lang w:val="es-MX"/>
        </w:rPr>
      </w:pPr>
      <w:r w:rsidRPr="00574B84">
        <w:rPr>
          <w:noProof/>
          <w:lang w:val="es-MX"/>
        </w:rPr>
        <w:t>HFS+ admite journaling, permite registtrar los cambios realiza</w:t>
      </w:r>
      <w:r>
        <w:rPr>
          <w:noProof/>
          <w:lang w:val="es-MX"/>
        </w:rPr>
        <w:t>dos en los archivos y directorios en tiempo real</w:t>
      </w:r>
    </w:p>
    <w:p w14:paraId="3529D0B5" w14:textId="6C77719D" w:rsidR="00574B84" w:rsidRDefault="00574B84" w:rsidP="00574B84">
      <w:pPr>
        <w:pStyle w:val="Prrafodelista"/>
        <w:numPr>
          <w:ilvl w:val="1"/>
          <w:numId w:val="2"/>
        </w:numPr>
        <w:rPr>
          <w:noProof/>
          <w:lang w:val="es-MX"/>
        </w:rPr>
      </w:pPr>
      <w:r w:rsidRPr="00574B84">
        <w:rPr>
          <w:noProof/>
          <w:lang w:val="es-MX"/>
        </w:rPr>
        <w:t>EXT4 admite journaling pero debe configurarse de</w:t>
      </w:r>
      <w:r>
        <w:rPr>
          <w:noProof/>
          <w:lang w:val="es-MX"/>
        </w:rPr>
        <w:t xml:space="preserve"> manera adecuada</w:t>
      </w:r>
    </w:p>
    <w:p w14:paraId="3D4E85B4" w14:textId="77777777" w:rsidR="00574B84" w:rsidRDefault="00574B84" w:rsidP="00574B84">
      <w:pPr>
        <w:pStyle w:val="Prrafodelista"/>
        <w:ind w:left="1440"/>
        <w:rPr>
          <w:noProof/>
          <w:lang w:val="es-MX"/>
        </w:rPr>
      </w:pPr>
    </w:p>
    <w:p w14:paraId="52ABE007" w14:textId="1DF578BF" w:rsidR="00574B84" w:rsidRPr="00C0132A" w:rsidRDefault="00574B84" w:rsidP="00C0132A">
      <w:pPr>
        <w:pStyle w:val="Ttulo2"/>
        <w:rPr>
          <w:rStyle w:val="nfasis"/>
          <w:sz w:val="28"/>
          <w:szCs w:val="28"/>
        </w:rPr>
      </w:pPr>
      <w:bookmarkStart w:id="11" w:name="_Toc130315440"/>
      <w:r w:rsidRPr="00C0132A">
        <w:rPr>
          <w:rStyle w:val="nfasis"/>
          <w:sz w:val="28"/>
          <w:szCs w:val="28"/>
        </w:rPr>
        <w:t>Ventajas de EXT4 sobre HFS+</w:t>
      </w:r>
      <w:bookmarkEnd w:id="11"/>
    </w:p>
    <w:p w14:paraId="6D25F713" w14:textId="12D0AE57" w:rsidR="00574B84" w:rsidRDefault="00D84FAC" w:rsidP="00D84FAC">
      <w:pPr>
        <w:pStyle w:val="Prrafodelista"/>
        <w:numPr>
          <w:ilvl w:val="0"/>
          <w:numId w:val="2"/>
        </w:numPr>
        <w:rPr>
          <w:rStyle w:val="nfasis"/>
          <w:color w:val="auto"/>
        </w:rPr>
      </w:pPr>
      <w:r>
        <w:rPr>
          <w:rStyle w:val="nfasis"/>
          <w:color w:val="auto"/>
        </w:rPr>
        <w:t>EXT4 es compatible con sistemas operativos, incluyendo Linux, Unix, BSD y algunos sistemas operativos de Microsoft Windows</w:t>
      </w:r>
    </w:p>
    <w:p w14:paraId="6ABCFDCB" w14:textId="6D182806" w:rsidR="00D84FAC" w:rsidRDefault="00D84FAC" w:rsidP="00D84FAC">
      <w:pPr>
        <w:pStyle w:val="Prrafodelista"/>
        <w:numPr>
          <w:ilvl w:val="0"/>
          <w:numId w:val="2"/>
        </w:numPr>
        <w:rPr>
          <w:rStyle w:val="nfasis"/>
          <w:color w:val="auto"/>
        </w:rPr>
      </w:pPr>
      <w:r>
        <w:rPr>
          <w:rStyle w:val="nfasis"/>
          <w:color w:val="auto"/>
        </w:rPr>
        <w:t>EXT4 proporciona una mayor velocidad que HFS+</w:t>
      </w:r>
    </w:p>
    <w:p w14:paraId="52C45462" w14:textId="0615640C" w:rsidR="00D84FAC" w:rsidRDefault="00D84FAC" w:rsidP="00D84FAC">
      <w:pPr>
        <w:pStyle w:val="Prrafodelista"/>
        <w:numPr>
          <w:ilvl w:val="0"/>
          <w:numId w:val="2"/>
        </w:numPr>
        <w:rPr>
          <w:rStyle w:val="nfasis"/>
          <w:color w:val="auto"/>
        </w:rPr>
      </w:pPr>
      <w:r>
        <w:rPr>
          <w:rStyle w:val="nfasis"/>
          <w:color w:val="auto"/>
        </w:rPr>
        <w:t>En situaciones de fallos de sistemas EXT4 proporciona una mayor estabilidad que HFS+</w:t>
      </w:r>
    </w:p>
    <w:p w14:paraId="4BDB4463" w14:textId="77777777" w:rsidR="0073164F" w:rsidRDefault="0073164F" w:rsidP="00D84FAC">
      <w:pPr>
        <w:rPr>
          <w:rStyle w:val="nfasis"/>
        </w:rPr>
      </w:pPr>
    </w:p>
    <w:p w14:paraId="7DABC153" w14:textId="1091FE73" w:rsidR="00D84FAC" w:rsidRPr="00C0132A" w:rsidRDefault="00D84FAC" w:rsidP="00C0132A">
      <w:pPr>
        <w:pStyle w:val="Ttulo2"/>
        <w:rPr>
          <w:rStyle w:val="nfasis"/>
          <w:sz w:val="28"/>
          <w:szCs w:val="28"/>
        </w:rPr>
      </w:pPr>
      <w:bookmarkStart w:id="12" w:name="_Toc130315441"/>
      <w:r w:rsidRPr="00C0132A">
        <w:rPr>
          <w:rStyle w:val="nfasis"/>
          <w:sz w:val="28"/>
          <w:szCs w:val="28"/>
        </w:rPr>
        <w:t>Estructura de la información en una partición del disco duro</w:t>
      </w:r>
      <w:bookmarkEnd w:id="12"/>
    </w:p>
    <w:p w14:paraId="37D93D06" w14:textId="237C0328" w:rsidR="0073164F" w:rsidRDefault="0073164F" w:rsidP="00D84FAC">
      <w:pPr>
        <w:rPr>
          <w:rStyle w:val="nfasis"/>
          <w:color w:val="auto"/>
        </w:rPr>
      </w:pPr>
      <w:r>
        <w:rPr>
          <w:rStyle w:val="nfasis"/>
          <w:color w:val="auto"/>
        </w:rPr>
        <w:t xml:space="preserve">La estructura de la información en una </w:t>
      </w:r>
      <w:r w:rsidR="005B09E5">
        <w:rPr>
          <w:rStyle w:val="nfasis"/>
          <w:color w:val="auto"/>
        </w:rPr>
        <w:t>partición</w:t>
      </w:r>
      <w:r>
        <w:rPr>
          <w:rStyle w:val="nfasis"/>
          <w:color w:val="auto"/>
        </w:rPr>
        <w:t xml:space="preserve"> del disco duro con HFS+ se basa en la utilización de bloques.</w:t>
      </w:r>
    </w:p>
    <w:p w14:paraId="52047CDA" w14:textId="77777777" w:rsidR="005B09E5" w:rsidRDefault="005B09E5" w:rsidP="00D84FAC">
      <w:pPr>
        <w:rPr>
          <w:rStyle w:val="nfasis"/>
          <w:color w:val="auto"/>
        </w:rPr>
      </w:pPr>
    </w:p>
    <w:p w14:paraId="5B8D5EFD" w14:textId="1D292363" w:rsidR="0073164F" w:rsidRDefault="0073164F" w:rsidP="00D84FAC">
      <w:pPr>
        <w:rPr>
          <w:rStyle w:val="nfasis"/>
          <w:color w:val="auto"/>
        </w:rPr>
      </w:pPr>
      <w:r>
        <w:rPr>
          <w:rStyle w:val="nfasis"/>
          <w:color w:val="auto"/>
        </w:rPr>
        <w:t xml:space="preserve">Un bloque en HFS+ es una unidad de almacenamiento de datos que </w:t>
      </w:r>
      <w:r w:rsidR="005B09E5">
        <w:rPr>
          <w:rStyle w:val="nfasis"/>
          <w:color w:val="auto"/>
        </w:rPr>
        <w:t>consta</w:t>
      </w:r>
      <w:r>
        <w:rPr>
          <w:rStyle w:val="nfasis"/>
          <w:color w:val="auto"/>
        </w:rPr>
        <w:t xml:space="preserve"> de un numero fijo de bytes, el tamaño del bloque puede ser de 512 bytes, 1KB, 2KB, 4KB, 8KB, 16KB o 32 KB, dependiendo de la configuración del sistema.</w:t>
      </w:r>
    </w:p>
    <w:p w14:paraId="19D2E2D4" w14:textId="5FEA371C" w:rsidR="0073164F" w:rsidRDefault="005B09E5" w:rsidP="00D84FAC">
      <w:pPr>
        <w:rPr>
          <w:rStyle w:val="nfasis"/>
          <w:color w:val="auto"/>
        </w:rPr>
      </w:pPr>
      <w:r>
        <w:rPr>
          <w:rStyle w:val="nfasis"/>
          <w:color w:val="auto"/>
        </w:rPr>
        <w:t>El sistema utiliza una tabla de asignación de bloques la cual mantiene un registro de los bloques que están siendo utilizados y los que están libres. Cada archivo en la partición es representado por una serie de bloques asignados a él.</w:t>
      </w:r>
    </w:p>
    <w:p w14:paraId="6641DE24" w14:textId="07F3F6E7" w:rsidR="005B09E5" w:rsidRDefault="005B09E5" w:rsidP="00D84FAC">
      <w:pPr>
        <w:rPr>
          <w:rStyle w:val="nfasis"/>
          <w:color w:val="auto"/>
        </w:rPr>
      </w:pPr>
    </w:p>
    <w:p w14:paraId="3553BE01" w14:textId="3C7F258D" w:rsidR="005B09E5" w:rsidRDefault="005B09E5" w:rsidP="00D84FAC">
      <w:pPr>
        <w:rPr>
          <w:rStyle w:val="nfasis"/>
          <w:color w:val="auto"/>
        </w:rPr>
      </w:pPr>
      <w:r>
        <w:rPr>
          <w:rStyle w:val="nfasis"/>
          <w:color w:val="auto"/>
        </w:rPr>
        <w:t>La estructura básica de una partición de HFS+ consiste en tres áreas principales:</w:t>
      </w:r>
    </w:p>
    <w:p w14:paraId="55D8BEE9" w14:textId="1E66F0A3" w:rsidR="005B09E5" w:rsidRPr="005B09E5" w:rsidRDefault="005B09E5" w:rsidP="005B09E5">
      <w:pPr>
        <w:pStyle w:val="Prrafodelista"/>
        <w:numPr>
          <w:ilvl w:val="0"/>
          <w:numId w:val="2"/>
        </w:numPr>
        <w:rPr>
          <w:rStyle w:val="nfasis"/>
          <w:color w:val="auto"/>
        </w:rPr>
      </w:pPr>
      <w:r>
        <w:rPr>
          <w:rStyle w:val="nfasis"/>
          <w:color w:val="auto"/>
        </w:rPr>
        <w:t>El encabezado de volumen: contiene información sobre el volumen y la forma en que se ha formateado</w:t>
      </w:r>
    </w:p>
    <w:p w14:paraId="5D5D2117" w14:textId="74D06BAF" w:rsidR="005B09E5" w:rsidRDefault="005B09E5" w:rsidP="005B09E5">
      <w:pPr>
        <w:pStyle w:val="Prrafodelista"/>
        <w:numPr>
          <w:ilvl w:val="0"/>
          <w:numId w:val="2"/>
        </w:numPr>
        <w:rPr>
          <w:rStyle w:val="nfasis"/>
          <w:color w:val="auto"/>
        </w:rPr>
      </w:pPr>
      <w:r>
        <w:rPr>
          <w:rStyle w:val="nfasis"/>
          <w:color w:val="auto"/>
        </w:rPr>
        <w:t>El catálogo: contiene información sobre los archivos y carpetas en la partición</w:t>
      </w:r>
    </w:p>
    <w:p w14:paraId="7AC01421" w14:textId="61F97D9B" w:rsidR="005B09E5" w:rsidRDefault="005B09E5" w:rsidP="005B09E5">
      <w:pPr>
        <w:pStyle w:val="Prrafodelista"/>
        <w:numPr>
          <w:ilvl w:val="0"/>
          <w:numId w:val="2"/>
        </w:numPr>
        <w:rPr>
          <w:rStyle w:val="nfasis"/>
          <w:color w:val="auto"/>
        </w:rPr>
      </w:pPr>
      <w:r>
        <w:rPr>
          <w:rStyle w:val="nfasis"/>
          <w:color w:val="auto"/>
        </w:rPr>
        <w:t>Área de datos: es donde se almacenan los archivos y carpetas</w:t>
      </w:r>
    </w:p>
    <w:p w14:paraId="3B5484DE" w14:textId="6ED970DD" w:rsidR="005B09E5" w:rsidRDefault="005B09E5" w:rsidP="005B09E5">
      <w:pPr>
        <w:rPr>
          <w:rStyle w:val="nfasis"/>
          <w:color w:val="auto"/>
        </w:rPr>
      </w:pPr>
    </w:p>
    <w:p w14:paraId="26CBCA1B" w14:textId="2C7B2227" w:rsidR="005B09E5" w:rsidRDefault="005B09E5" w:rsidP="005B09E5">
      <w:pPr>
        <w:rPr>
          <w:rStyle w:val="nfasis"/>
          <w:color w:val="auto"/>
        </w:rPr>
      </w:pPr>
      <w:r>
        <w:rPr>
          <w:rStyle w:val="nfasis"/>
          <w:color w:val="auto"/>
        </w:rPr>
        <w:t>Cada archivo en la partición tiene un número de identificación único conocido como identificador de archivos. El catalogo mantiene una lista de todos los archivos y carpetas en la partición, junto con su File ID y otros metadatos como el nombre, fecha de creación, fecha de modificación, tamaño y permisos.</w:t>
      </w:r>
    </w:p>
    <w:p w14:paraId="3F494C7E" w14:textId="7A084F24" w:rsidR="005B09E5" w:rsidRDefault="005B09E5" w:rsidP="005B09E5">
      <w:pPr>
        <w:rPr>
          <w:rStyle w:val="nfasis"/>
          <w:color w:val="auto"/>
        </w:rPr>
      </w:pPr>
    </w:p>
    <w:p w14:paraId="2BD12253" w14:textId="6A2E073B" w:rsidR="005B09E5" w:rsidRPr="005B09E5" w:rsidRDefault="005B09E5" w:rsidP="005B09E5">
      <w:pPr>
        <w:rPr>
          <w:rStyle w:val="nfasis"/>
          <w:color w:val="auto"/>
        </w:rPr>
      </w:pPr>
      <w:r>
        <w:rPr>
          <w:rStyle w:val="nfasis"/>
          <w:color w:val="auto"/>
        </w:rPr>
        <w:t>Cuando un archivo se crea o modifica, el sistema operativo busca bloques libres en la tabla de asignación de bloques y los asigna al archivo. Los bloques se asignan en secuencia, por lo que puede estar compuesto por bloque no contiguos en la partición.</w:t>
      </w:r>
    </w:p>
    <w:p w14:paraId="6B0A98BA" w14:textId="77777777" w:rsidR="0073164F" w:rsidRPr="0073164F" w:rsidRDefault="0073164F" w:rsidP="00D84FAC">
      <w:pPr>
        <w:rPr>
          <w:rStyle w:val="nfasis"/>
          <w:color w:val="auto"/>
        </w:rPr>
      </w:pPr>
    </w:p>
    <w:p w14:paraId="3D26380C" w14:textId="2B284730" w:rsidR="00D84FAC" w:rsidRPr="00C0132A" w:rsidRDefault="00A75674" w:rsidP="00C0132A">
      <w:pPr>
        <w:pStyle w:val="Ttulo2"/>
        <w:rPr>
          <w:rStyle w:val="nfasis"/>
          <w:sz w:val="28"/>
          <w:szCs w:val="28"/>
        </w:rPr>
      </w:pPr>
      <w:bookmarkStart w:id="13" w:name="_Toc130315442"/>
      <w:r w:rsidRPr="00C0132A">
        <w:rPr>
          <w:rStyle w:val="nfasis"/>
          <w:sz w:val="28"/>
          <w:szCs w:val="28"/>
        </w:rPr>
        <w:t>Estructura interna de un directorio de archivos:</w:t>
      </w:r>
      <w:bookmarkEnd w:id="13"/>
    </w:p>
    <w:p w14:paraId="433FC39F" w14:textId="56D2F504" w:rsidR="00A75674" w:rsidRDefault="00A75674" w:rsidP="00D84FAC">
      <w:pPr>
        <w:rPr>
          <w:rStyle w:val="nfasis"/>
          <w:color w:val="auto"/>
        </w:rPr>
      </w:pPr>
      <w:r>
        <w:rPr>
          <w:rStyle w:val="nfasis"/>
          <w:color w:val="auto"/>
        </w:rPr>
        <w:t>Un volumen del sistema de archivos HFS+ se compone por 9 estructuras primarias:</w:t>
      </w:r>
    </w:p>
    <w:p w14:paraId="760E78C9" w14:textId="483DCD68" w:rsidR="00A75674" w:rsidRDefault="00A75674" w:rsidP="00A75674">
      <w:pPr>
        <w:pStyle w:val="Prrafodelista"/>
        <w:numPr>
          <w:ilvl w:val="0"/>
          <w:numId w:val="3"/>
        </w:numPr>
        <w:rPr>
          <w:rStyle w:val="nfasis"/>
          <w:color w:val="auto"/>
        </w:rPr>
      </w:pPr>
      <w:r>
        <w:rPr>
          <w:rStyle w:val="nfasis"/>
          <w:color w:val="auto"/>
        </w:rPr>
        <w:t>Los sectores 0 y 1 incluyen bloques de arranque similares a los bloques de arranque HFS</w:t>
      </w:r>
    </w:p>
    <w:p w14:paraId="05FDE0AF" w14:textId="008E12B5" w:rsidR="00A75674" w:rsidRDefault="00A75674" w:rsidP="00A75674">
      <w:pPr>
        <w:pStyle w:val="Prrafodelista"/>
        <w:numPr>
          <w:ilvl w:val="0"/>
          <w:numId w:val="3"/>
        </w:numPr>
        <w:rPr>
          <w:rStyle w:val="nfasis"/>
          <w:color w:val="auto"/>
        </w:rPr>
      </w:pPr>
      <w:r>
        <w:rPr>
          <w:rStyle w:val="nfasis"/>
          <w:color w:val="auto"/>
        </w:rPr>
        <w:t xml:space="preserve">El encabezado de la unidad se encuentra en el sector 2. El tamaño </w:t>
      </w:r>
      <w:proofErr w:type="gramStart"/>
      <w:r>
        <w:rPr>
          <w:rStyle w:val="nfasis"/>
          <w:color w:val="auto"/>
        </w:rPr>
        <w:t>de los bloque</w:t>
      </w:r>
      <w:proofErr w:type="gramEnd"/>
      <w:r>
        <w:rPr>
          <w:rStyle w:val="nfasis"/>
          <w:color w:val="auto"/>
        </w:rPr>
        <w:t xml:space="preserve"> de asignación, las marcas de tiempo y las ubicaciones de estructuras de volumen adicionales como el archivo de catalogo </w:t>
      </w:r>
      <w:r w:rsidR="003B008F">
        <w:rPr>
          <w:rStyle w:val="nfasis"/>
          <w:color w:val="auto"/>
        </w:rPr>
        <w:t>o el archivo de desbordamiento de extensión se encuentran entre la información sobre el volumen almacenada en este archivo</w:t>
      </w:r>
    </w:p>
    <w:p w14:paraId="65705EBA" w14:textId="5D23C4EC" w:rsidR="003B008F" w:rsidRDefault="003B008F" w:rsidP="00A75674">
      <w:pPr>
        <w:pStyle w:val="Prrafodelista"/>
        <w:numPr>
          <w:ilvl w:val="0"/>
          <w:numId w:val="3"/>
        </w:numPr>
        <w:rPr>
          <w:rStyle w:val="nfasis"/>
          <w:color w:val="auto"/>
        </w:rPr>
      </w:pPr>
      <w:r>
        <w:rPr>
          <w:rStyle w:val="nfasis"/>
          <w:color w:val="auto"/>
        </w:rPr>
        <w:t>Los bloques libres y los que están siendo utilizados se registran en el archivo de asignación.</w:t>
      </w:r>
    </w:p>
    <w:p w14:paraId="404680C7" w14:textId="41068309" w:rsidR="003B008F" w:rsidRDefault="003B008F" w:rsidP="003B008F">
      <w:pPr>
        <w:pStyle w:val="Prrafodelista"/>
        <w:rPr>
          <w:rStyle w:val="nfasis"/>
          <w:color w:val="auto"/>
        </w:rPr>
      </w:pPr>
      <w:r>
        <w:rPr>
          <w:rStyle w:val="nfasis"/>
          <w:color w:val="auto"/>
        </w:rPr>
        <w:t>Cada bloque de asignación en HFS está representado por un bit, al igual que el mapa de bits de volumen.</w:t>
      </w:r>
    </w:p>
    <w:p w14:paraId="31DDD5B9" w14:textId="740F4C19" w:rsidR="003B008F" w:rsidRDefault="003B008F" w:rsidP="003B008F">
      <w:pPr>
        <w:pStyle w:val="Prrafodelista"/>
        <w:numPr>
          <w:ilvl w:val="0"/>
          <w:numId w:val="3"/>
        </w:numPr>
        <w:rPr>
          <w:rStyle w:val="nfasis"/>
          <w:color w:val="auto"/>
        </w:rPr>
      </w:pPr>
      <w:r>
        <w:rPr>
          <w:rStyle w:val="nfasis"/>
          <w:color w:val="auto"/>
        </w:rPr>
        <w:lastRenderedPageBreak/>
        <w:t>El archivo de catalogo es un árbol-B que contiene entradas para cada archivo y directorio almacenado en el disco.</w:t>
      </w:r>
    </w:p>
    <w:p w14:paraId="09E74D47" w14:textId="3E0726FC" w:rsidR="003B008F" w:rsidRDefault="003B008F" w:rsidP="003B008F">
      <w:pPr>
        <w:pStyle w:val="Prrafodelista"/>
        <w:jc w:val="center"/>
        <w:rPr>
          <w:rStyle w:val="nfasis"/>
          <w:color w:val="auto"/>
        </w:rPr>
      </w:pPr>
      <w:r>
        <w:rPr>
          <w:noProof/>
        </w:rPr>
        <w:drawing>
          <wp:inline distT="0" distB="0" distL="0" distR="0" wp14:anchorId="480402A1" wp14:editId="64CE4676">
            <wp:extent cx="2065020" cy="319861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9880" cy="320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61F2" w14:textId="2957F42C" w:rsidR="00C0132A" w:rsidRDefault="00C0132A" w:rsidP="003B008F">
      <w:pPr>
        <w:pStyle w:val="Prrafodelista"/>
        <w:jc w:val="center"/>
        <w:rPr>
          <w:rStyle w:val="nfasis"/>
          <w:color w:val="auto"/>
        </w:rPr>
      </w:pPr>
      <w:r>
        <w:t xml:space="preserve">                     </w:t>
      </w:r>
      <w:sdt>
        <w:sdtPr>
          <w:id w:val="1198426460"/>
          <w:citation/>
        </w:sdtPr>
        <w:sdtContent>
          <w:r>
            <w:fldChar w:fldCharType="begin"/>
          </w:r>
          <w:r>
            <w:rPr>
              <w:lang w:val="es-MX"/>
            </w:rPr>
            <w:instrText xml:space="preserve"> CITATION Cer31 \l 2058 </w:instrText>
          </w:r>
          <w:r>
            <w:fldChar w:fldCharType="separate"/>
          </w:r>
          <w:r>
            <w:rPr>
              <w:noProof/>
              <w:lang w:val="es-MX"/>
            </w:rPr>
            <w:t>(Cervera, 31)</w:t>
          </w:r>
          <w:r>
            <w:fldChar w:fldCharType="end"/>
          </w:r>
        </w:sdtContent>
      </w:sdt>
    </w:p>
    <w:p w14:paraId="280F440C" w14:textId="1478BF32" w:rsidR="003B008F" w:rsidRDefault="003B008F" w:rsidP="003B008F">
      <w:pPr>
        <w:pStyle w:val="Prrafodelista"/>
        <w:numPr>
          <w:ilvl w:val="0"/>
          <w:numId w:val="3"/>
        </w:numPr>
        <w:rPr>
          <w:rStyle w:val="nfasis"/>
          <w:color w:val="auto"/>
        </w:rPr>
      </w:pPr>
      <w:r>
        <w:rPr>
          <w:rStyle w:val="nfasis"/>
          <w:color w:val="auto"/>
        </w:rPr>
        <w:t>Un árbol-B llamado archivo de desbordamiento de extensiones mantiene un registro de los bloques de asignación dados a cada archivo como extensiones. Se puede almacenar hasta 8 extensiones por cada bifurcación de un archivo en el registro de archivos de catálogo.</w:t>
      </w:r>
    </w:p>
    <w:p w14:paraId="774BA9EB" w14:textId="60BAD232" w:rsidR="003B008F" w:rsidRDefault="003B008F" w:rsidP="003B008F">
      <w:pPr>
        <w:pStyle w:val="Prrafodelista"/>
        <w:numPr>
          <w:ilvl w:val="0"/>
          <w:numId w:val="3"/>
        </w:numPr>
        <w:rPr>
          <w:rStyle w:val="nfasis"/>
          <w:color w:val="auto"/>
        </w:rPr>
      </w:pPr>
      <w:r>
        <w:rPr>
          <w:rStyle w:val="nfasis"/>
          <w:color w:val="auto"/>
        </w:rPr>
        <w:t>Solo el sistema de archivos HFS+ tiene el árbol-B conocido como archivo de atributos. Los registros de atributos de datos en línea, registros de atributos de datos en bifurcación y registros de extensión son los tres tipos diferentes de registro de 4 kb que puede contener</w:t>
      </w:r>
    </w:p>
    <w:p w14:paraId="7A1EBD80" w14:textId="7493FE92" w:rsidR="003B008F" w:rsidRDefault="003D36DB" w:rsidP="003B008F">
      <w:pPr>
        <w:pStyle w:val="Prrafodelista"/>
        <w:numPr>
          <w:ilvl w:val="0"/>
          <w:numId w:val="3"/>
        </w:numPr>
        <w:rPr>
          <w:rStyle w:val="nfasis"/>
          <w:color w:val="auto"/>
          <w:lang w:val="es-MX"/>
        </w:rPr>
      </w:pPr>
      <w:r w:rsidRPr="003D36DB">
        <w:rPr>
          <w:rStyle w:val="nfasis"/>
          <w:color w:val="auto"/>
          <w:lang w:val="es-MX"/>
        </w:rPr>
        <w:t xml:space="preserve">El volumen HFS </w:t>
      </w:r>
      <w:proofErr w:type="spellStart"/>
      <w:r w:rsidRPr="003D36DB">
        <w:rPr>
          <w:rStyle w:val="nfasis"/>
          <w:color w:val="auto"/>
          <w:lang w:val="es-MX"/>
        </w:rPr>
        <w:t>Boot</w:t>
      </w:r>
      <w:proofErr w:type="spellEnd"/>
      <w:r w:rsidRPr="003D36DB">
        <w:rPr>
          <w:rStyle w:val="nfasis"/>
          <w:color w:val="auto"/>
          <w:lang w:val="es-MX"/>
        </w:rPr>
        <w:t xml:space="preserve"> Blocks, Startup File está pensado par</w:t>
      </w:r>
      <w:r>
        <w:rPr>
          <w:rStyle w:val="nfasis"/>
          <w:color w:val="auto"/>
          <w:lang w:val="es-MX"/>
        </w:rPr>
        <w:t>a sistemas que no tienen compatibilidad con HFS o HSF+</w:t>
      </w:r>
    </w:p>
    <w:p w14:paraId="124904DB" w14:textId="303D75F6" w:rsidR="003D36DB" w:rsidRDefault="003D36DB" w:rsidP="003B008F">
      <w:pPr>
        <w:pStyle w:val="Prrafodelista"/>
        <w:numPr>
          <w:ilvl w:val="0"/>
          <w:numId w:val="3"/>
        </w:numPr>
        <w:rPr>
          <w:rStyle w:val="nfasis"/>
          <w:color w:val="auto"/>
          <w:lang w:val="es-MX"/>
        </w:rPr>
      </w:pPr>
      <w:r>
        <w:rPr>
          <w:rStyle w:val="nfasis"/>
          <w:color w:val="auto"/>
          <w:lang w:val="es-MX"/>
        </w:rPr>
        <w:t>El encabezado de volumen alterno del volumen HFS+, puede encontrarse en el penúltimo sector</w:t>
      </w:r>
    </w:p>
    <w:p w14:paraId="545E7059" w14:textId="40E318F6" w:rsidR="003D36DB" w:rsidRDefault="003D36DB" w:rsidP="003B008F">
      <w:pPr>
        <w:pStyle w:val="Prrafodelista"/>
        <w:numPr>
          <w:ilvl w:val="0"/>
          <w:numId w:val="3"/>
        </w:numPr>
        <w:rPr>
          <w:rStyle w:val="nfasis"/>
          <w:color w:val="auto"/>
          <w:lang w:val="es-MX"/>
        </w:rPr>
      </w:pPr>
      <w:r>
        <w:rPr>
          <w:rStyle w:val="nfasis"/>
          <w:color w:val="auto"/>
          <w:lang w:val="es-MX"/>
        </w:rPr>
        <w:t>El ultimo sector se reserva para que Apple lo utilice en la fabricación de sus computadoras.</w:t>
      </w:r>
    </w:p>
    <w:p w14:paraId="634170DA" w14:textId="2B4FDF01" w:rsidR="003D36DB" w:rsidRDefault="003D36DB" w:rsidP="003D36DB">
      <w:pPr>
        <w:ind w:left="360"/>
        <w:rPr>
          <w:rStyle w:val="nfasis"/>
          <w:color w:val="auto"/>
          <w:lang w:val="es-MX"/>
        </w:rPr>
      </w:pPr>
    </w:p>
    <w:p w14:paraId="322AF484" w14:textId="7AEBF953" w:rsidR="003D36DB" w:rsidRPr="00C0132A" w:rsidRDefault="003D36DB" w:rsidP="00C0132A">
      <w:pPr>
        <w:pStyle w:val="Ttulo2"/>
        <w:rPr>
          <w:rStyle w:val="nfasis"/>
          <w:sz w:val="28"/>
          <w:szCs w:val="28"/>
          <w:lang w:val="es-MX"/>
        </w:rPr>
      </w:pPr>
      <w:bookmarkStart w:id="14" w:name="_Toc130315443"/>
      <w:r w:rsidRPr="00C0132A">
        <w:rPr>
          <w:rStyle w:val="nfasis"/>
          <w:sz w:val="28"/>
          <w:szCs w:val="28"/>
          <w:lang w:val="es-MX"/>
        </w:rPr>
        <w:t>Estructura de la información de un archivo en el sistema</w:t>
      </w:r>
      <w:r w:rsidR="00E72A92" w:rsidRPr="00C0132A">
        <w:rPr>
          <w:rStyle w:val="nfasis"/>
          <w:sz w:val="28"/>
          <w:szCs w:val="28"/>
          <w:lang w:val="es-MX"/>
        </w:rPr>
        <w:t xml:space="preserve"> HFS+</w:t>
      </w:r>
      <w:bookmarkEnd w:id="14"/>
    </w:p>
    <w:p w14:paraId="5E667B05" w14:textId="53C0E3B2" w:rsidR="003D36DB" w:rsidRPr="00C0132A" w:rsidRDefault="00E72A92" w:rsidP="00C0132A">
      <w:pPr>
        <w:pStyle w:val="Ttulo3"/>
        <w:rPr>
          <w:rStyle w:val="nfasis"/>
          <w:sz w:val="24"/>
          <w:lang w:val="es-MX"/>
        </w:rPr>
      </w:pPr>
      <w:bookmarkStart w:id="15" w:name="_Toc130315444"/>
      <w:r w:rsidRPr="00C0132A">
        <w:rPr>
          <w:rStyle w:val="nfasis"/>
          <w:sz w:val="24"/>
          <w:lang w:val="es-MX"/>
        </w:rPr>
        <w:t>Atributos:</w:t>
      </w:r>
      <w:bookmarkEnd w:id="15"/>
    </w:p>
    <w:p w14:paraId="29EC0932" w14:textId="70D24C5A" w:rsidR="00E72A92" w:rsidRDefault="00E72A92" w:rsidP="00E72A92">
      <w:pPr>
        <w:pStyle w:val="Prrafodelista"/>
        <w:numPr>
          <w:ilvl w:val="0"/>
          <w:numId w:val="2"/>
        </w:numPr>
        <w:rPr>
          <w:rStyle w:val="nfasis"/>
          <w:color w:val="auto"/>
          <w:lang w:val="es-MX"/>
        </w:rPr>
      </w:pPr>
      <w:r>
        <w:rPr>
          <w:rStyle w:val="nfasis"/>
          <w:color w:val="auto"/>
          <w:lang w:val="es-MX"/>
        </w:rPr>
        <w:t>Nombre del archivo: es el nombre que se le da a un archivo</w:t>
      </w:r>
    </w:p>
    <w:p w14:paraId="4EC8190C" w14:textId="6CA0CAB0" w:rsidR="00E72A92" w:rsidRDefault="00E72A92" w:rsidP="00E72A92">
      <w:pPr>
        <w:pStyle w:val="Prrafodelista"/>
        <w:numPr>
          <w:ilvl w:val="0"/>
          <w:numId w:val="2"/>
        </w:numPr>
        <w:rPr>
          <w:rStyle w:val="nfasis"/>
          <w:color w:val="auto"/>
          <w:lang w:val="es-MX"/>
        </w:rPr>
      </w:pPr>
      <w:r>
        <w:rPr>
          <w:rStyle w:val="nfasis"/>
          <w:color w:val="auto"/>
          <w:lang w:val="es-MX"/>
        </w:rPr>
        <w:t>Tipo de archivo: es el tipo de archivo, archivo de texto, imagen o música</w:t>
      </w:r>
    </w:p>
    <w:p w14:paraId="2E4E7970" w14:textId="09CF557F" w:rsidR="00E72A92" w:rsidRDefault="00E72A92" w:rsidP="00E72A92">
      <w:pPr>
        <w:pStyle w:val="Prrafodelista"/>
        <w:numPr>
          <w:ilvl w:val="0"/>
          <w:numId w:val="2"/>
        </w:numPr>
        <w:rPr>
          <w:rStyle w:val="nfasis"/>
          <w:color w:val="auto"/>
          <w:lang w:val="es-MX"/>
        </w:rPr>
      </w:pPr>
      <w:r>
        <w:rPr>
          <w:rStyle w:val="nfasis"/>
          <w:color w:val="auto"/>
          <w:lang w:val="es-MX"/>
        </w:rPr>
        <w:t>Tamaño del archivo: es el tamaño que ocupa el archivo en el disco, en bytes</w:t>
      </w:r>
    </w:p>
    <w:p w14:paraId="720F90EC" w14:textId="7A6C4A7E" w:rsidR="00E72A92" w:rsidRDefault="0002091C" w:rsidP="00E72A92">
      <w:pPr>
        <w:pStyle w:val="Prrafodelista"/>
        <w:numPr>
          <w:ilvl w:val="0"/>
          <w:numId w:val="2"/>
        </w:numPr>
        <w:rPr>
          <w:rStyle w:val="nfasis"/>
          <w:color w:val="auto"/>
          <w:lang w:val="es-MX"/>
        </w:rPr>
      </w:pPr>
      <w:r>
        <w:rPr>
          <w:rStyle w:val="nfasis"/>
          <w:color w:val="auto"/>
          <w:lang w:val="es-MX"/>
        </w:rPr>
        <w:t>Fecha de creación: es la fecha en la que se creó el archivo</w:t>
      </w:r>
    </w:p>
    <w:p w14:paraId="2772CC98" w14:textId="44D37B22" w:rsidR="0002091C" w:rsidRDefault="0002091C" w:rsidP="00E72A92">
      <w:pPr>
        <w:pStyle w:val="Prrafodelista"/>
        <w:numPr>
          <w:ilvl w:val="0"/>
          <w:numId w:val="2"/>
        </w:numPr>
        <w:rPr>
          <w:rStyle w:val="nfasis"/>
          <w:color w:val="auto"/>
          <w:lang w:val="es-MX"/>
        </w:rPr>
      </w:pPr>
      <w:r>
        <w:rPr>
          <w:rStyle w:val="nfasis"/>
          <w:color w:val="auto"/>
          <w:lang w:val="es-MX"/>
        </w:rPr>
        <w:t>Fecha de modificación: es la fecha en la que se modificó por última vez el archivo</w:t>
      </w:r>
    </w:p>
    <w:p w14:paraId="78404EB5" w14:textId="09AD3318" w:rsidR="0002091C" w:rsidRDefault="0002091C" w:rsidP="00E72A92">
      <w:pPr>
        <w:pStyle w:val="Prrafodelista"/>
        <w:numPr>
          <w:ilvl w:val="0"/>
          <w:numId w:val="2"/>
        </w:numPr>
        <w:rPr>
          <w:rStyle w:val="nfasis"/>
          <w:color w:val="auto"/>
          <w:lang w:val="es-MX"/>
        </w:rPr>
      </w:pPr>
      <w:r>
        <w:rPr>
          <w:rStyle w:val="nfasis"/>
          <w:color w:val="auto"/>
          <w:lang w:val="es-MX"/>
        </w:rPr>
        <w:t>Permisos de acceso: son los permisos que determinan quien puede acceder al archivo y las acciones que se pueden realizar en él</w:t>
      </w:r>
    </w:p>
    <w:p w14:paraId="548DC3AF" w14:textId="08949FEA" w:rsidR="0002091C" w:rsidRPr="00C0132A" w:rsidRDefault="0002091C" w:rsidP="00C0132A">
      <w:pPr>
        <w:pStyle w:val="Ttulo3"/>
        <w:rPr>
          <w:rStyle w:val="nfasis"/>
          <w:sz w:val="24"/>
          <w:lang w:val="es-MX"/>
        </w:rPr>
      </w:pPr>
      <w:bookmarkStart w:id="16" w:name="_Toc130315445"/>
      <w:r w:rsidRPr="00C0132A">
        <w:rPr>
          <w:rStyle w:val="nfasis"/>
          <w:sz w:val="24"/>
          <w:lang w:val="es-MX"/>
        </w:rPr>
        <w:t>Seguridad:</w:t>
      </w:r>
      <w:bookmarkEnd w:id="16"/>
    </w:p>
    <w:p w14:paraId="6443ED04" w14:textId="170AF968" w:rsidR="00C258C0" w:rsidRDefault="00C258C0" w:rsidP="0002091C">
      <w:pPr>
        <w:rPr>
          <w:rStyle w:val="nfasis"/>
          <w:color w:val="auto"/>
          <w:lang w:val="es-MX"/>
        </w:rPr>
      </w:pPr>
      <w:r>
        <w:rPr>
          <w:rStyle w:val="nfasis"/>
          <w:color w:val="auto"/>
          <w:lang w:val="es-MX"/>
        </w:rPr>
        <w:t xml:space="preserve">La seguridad en HFS+ se gestiona mediante el control de acceso de archivos, ACL, y los permisos de archivos. Los ACL permiten controlar los accesos a los archivos y carpetas de manera más detallada que los permisos básicos de Unix, y permiten establecer permisos específicos para </w:t>
      </w:r>
      <w:proofErr w:type="spellStart"/>
      <w:r>
        <w:rPr>
          <w:rStyle w:val="nfasis"/>
          <w:color w:val="auto"/>
          <w:lang w:val="es-MX"/>
        </w:rPr>
        <w:t>diferetes</w:t>
      </w:r>
      <w:proofErr w:type="spellEnd"/>
      <w:r>
        <w:rPr>
          <w:rStyle w:val="nfasis"/>
          <w:color w:val="auto"/>
          <w:lang w:val="es-MX"/>
        </w:rPr>
        <w:t xml:space="preserve"> usuarios o grupos de usuarios.</w:t>
      </w:r>
    </w:p>
    <w:p w14:paraId="3A25AFC4" w14:textId="43B079F8" w:rsidR="00C258C0" w:rsidRPr="00C0132A" w:rsidRDefault="00C258C0" w:rsidP="00C0132A">
      <w:pPr>
        <w:pStyle w:val="Ttulo3"/>
        <w:rPr>
          <w:rStyle w:val="nfasis"/>
          <w:sz w:val="28"/>
          <w:szCs w:val="28"/>
        </w:rPr>
      </w:pPr>
      <w:bookmarkStart w:id="17" w:name="_Toc130315446"/>
      <w:r w:rsidRPr="00C0132A">
        <w:rPr>
          <w:rStyle w:val="nfasis"/>
          <w:sz w:val="28"/>
          <w:szCs w:val="28"/>
        </w:rPr>
        <w:t>Control de bloques de datos:</w:t>
      </w:r>
      <w:bookmarkEnd w:id="17"/>
    </w:p>
    <w:p w14:paraId="0666FA80" w14:textId="77777777" w:rsidR="00C258C0" w:rsidRDefault="00C258C0" w:rsidP="00C258C0">
      <w:pPr>
        <w:rPr>
          <w:rStyle w:val="nfasis"/>
          <w:color w:val="auto"/>
          <w:lang w:val="es-MX"/>
        </w:rPr>
      </w:pPr>
      <w:r>
        <w:rPr>
          <w:rStyle w:val="nfasis"/>
          <w:color w:val="auto"/>
          <w:lang w:val="es-MX"/>
        </w:rPr>
        <w:t>Los archivos se dividen en bloques de datos, son unidades de almacenamiento que contienen una cantidad fija de bytes. El tamaño de los bloques de datos en HFS+ es configurable y puede ser de 512 bytes, 1 KB, 2 KB, 4KB o 8KB.</w:t>
      </w:r>
    </w:p>
    <w:p w14:paraId="37A4ADE8" w14:textId="77777777" w:rsidR="00C258C0" w:rsidRDefault="00C258C0" w:rsidP="00C258C0">
      <w:pPr>
        <w:rPr>
          <w:rStyle w:val="nfasis"/>
          <w:color w:val="auto"/>
          <w:lang w:val="es-MX"/>
        </w:rPr>
      </w:pPr>
      <w:r>
        <w:rPr>
          <w:rStyle w:val="nfasis"/>
          <w:color w:val="auto"/>
          <w:lang w:val="es-MX"/>
        </w:rPr>
        <w:t>El conjunto de bloques de datos que componen un archivo se controla mediante un mapa de bits, que indica qué bloques de datos están siendo utilizados por el archivo y cuáles están libres.</w:t>
      </w:r>
    </w:p>
    <w:p w14:paraId="5027C8EC" w14:textId="77777777" w:rsidR="00C0132A" w:rsidRDefault="00C0132A" w:rsidP="00C258C0">
      <w:pPr>
        <w:rPr>
          <w:rStyle w:val="nfasis"/>
        </w:rPr>
      </w:pPr>
    </w:p>
    <w:p w14:paraId="065923B9" w14:textId="7B0A2B30" w:rsidR="00C258C0" w:rsidRPr="00C0132A" w:rsidRDefault="0073164F" w:rsidP="00C0132A">
      <w:pPr>
        <w:pStyle w:val="Ttulo2"/>
        <w:rPr>
          <w:rStyle w:val="nfasis"/>
          <w:sz w:val="28"/>
          <w:szCs w:val="28"/>
        </w:rPr>
      </w:pPr>
      <w:bookmarkStart w:id="18" w:name="_Toc130315447"/>
      <w:r w:rsidRPr="00C0132A">
        <w:rPr>
          <w:rStyle w:val="nfasis"/>
          <w:sz w:val="28"/>
          <w:szCs w:val="28"/>
        </w:rPr>
        <w:t>Deducción de la formula del máximo tamaño de archivo</w:t>
      </w:r>
      <w:bookmarkEnd w:id="18"/>
    </w:p>
    <w:p w14:paraId="0C83287F" w14:textId="1ADE82EC" w:rsidR="0073164F" w:rsidRDefault="0073164F" w:rsidP="00C258C0">
      <w:pPr>
        <w:rPr>
          <w:rStyle w:val="nfasis"/>
          <w:color w:val="auto"/>
        </w:rPr>
      </w:pPr>
      <w:r>
        <w:rPr>
          <w:rStyle w:val="nfasis"/>
          <w:color w:val="auto"/>
        </w:rPr>
        <w:t>La formula para calcular el tamaño máximo de un archivo de HFS+ es:</w:t>
      </w:r>
    </w:p>
    <w:p w14:paraId="655144EA" w14:textId="79CDB326" w:rsidR="0073164F" w:rsidRDefault="0073164F" w:rsidP="00C258C0">
      <w:pPr>
        <w:rPr>
          <w:rStyle w:val="nfasis"/>
          <w:color w:val="auto"/>
        </w:rPr>
      </w:pPr>
    </w:p>
    <w:p w14:paraId="635EB974" w14:textId="7C7007E0" w:rsidR="0073164F" w:rsidRPr="0073164F" w:rsidRDefault="0073164F" w:rsidP="00C258C0">
      <w:pPr>
        <w:rPr>
          <w:rStyle w:val="nfasis"/>
          <w:rFonts w:eastAsiaTheme="minorEastAsia"/>
          <w:iCs w:val="0"/>
          <w:color w:val="auto"/>
          <w:lang w:val="es-MX"/>
        </w:rPr>
      </w:pPr>
      <m:oMathPara>
        <m:oMath>
          <m:r>
            <w:rPr>
              <w:rStyle w:val="nfasis"/>
              <w:rFonts w:ascii="Cambria Math" w:hAnsi="Cambria Math"/>
              <w:color w:val="auto"/>
              <w:lang w:val="es-MX"/>
            </w:rPr>
            <m:t>Tamaño máximo del archivo=</m:t>
          </m:r>
          <m:d>
            <m:dPr>
              <m:ctrlPr>
                <w:rPr>
                  <w:rStyle w:val="nfasis"/>
                  <w:rFonts w:ascii="Cambria Math" w:hAnsi="Cambria Math"/>
                  <w:i/>
                  <w:iCs w:val="0"/>
                  <w:color w:val="auto"/>
                  <w:lang w:val="es-MX"/>
                </w:rPr>
              </m:ctrlPr>
            </m:dPr>
            <m:e>
              <m:r>
                <w:rPr>
                  <w:rStyle w:val="nfasis"/>
                  <w:rFonts w:ascii="Cambria Math" w:hAnsi="Cambria Math"/>
                  <w:color w:val="auto"/>
                  <w:lang w:val="es-MX"/>
                </w:rPr>
                <m:t>Tamaño del sector de bloque</m:t>
              </m:r>
            </m:e>
          </m:d>
          <m:r>
            <w:rPr>
              <w:rStyle w:val="nfasis"/>
              <w:rFonts w:ascii="Cambria Math" w:hAnsi="Cambria Math"/>
              <w:color w:val="auto"/>
              <w:lang w:val="es-MX"/>
            </w:rPr>
            <m:t>x</m:t>
          </m:r>
          <m:d>
            <m:dPr>
              <m:ctrlPr>
                <w:rPr>
                  <w:rStyle w:val="nfasis"/>
                  <w:rFonts w:ascii="Cambria Math" w:hAnsi="Cambria Math"/>
                  <w:i/>
                  <w:iCs w:val="0"/>
                  <w:color w:val="auto"/>
                  <w:lang w:val="es-MX"/>
                </w:rPr>
              </m:ctrlPr>
            </m:dPr>
            <m:e>
              <m:r>
                <w:rPr>
                  <w:rStyle w:val="nfasis"/>
                  <w:rFonts w:ascii="Cambria Math" w:hAnsi="Cambria Math"/>
                  <w:color w:val="auto"/>
                  <w:lang w:val="es-MX"/>
                </w:rPr>
                <m:t>Tamaño de la estructura de índice-7 bytes</m:t>
              </m:r>
            </m:e>
          </m:d>
          <m:r>
            <w:rPr>
              <w:rStyle w:val="nfasis"/>
              <w:rFonts w:ascii="Cambria Math" w:hAnsi="Cambria Math"/>
              <w:color w:val="auto"/>
              <w:lang w:val="es-MX"/>
            </w:rPr>
            <m:t>+3KB</m:t>
          </m:r>
        </m:oMath>
      </m:oMathPara>
    </w:p>
    <w:p w14:paraId="236880A7" w14:textId="7413AB4F" w:rsidR="0073164F" w:rsidRDefault="0073164F" w:rsidP="00C258C0">
      <w:pPr>
        <w:rPr>
          <w:rStyle w:val="nfasis"/>
          <w:rFonts w:eastAsiaTheme="minorEastAsia"/>
          <w:color w:val="auto"/>
          <w:lang w:val="es-MX"/>
        </w:rPr>
      </w:pPr>
      <w:r>
        <w:rPr>
          <w:rStyle w:val="nfasis"/>
          <w:rFonts w:eastAsiaTheme="minorEastAsia"/>
          <w:color w:val="auto"/>
          <w:lang w:val="es-MX"/>
        </w:rPr>
        <w:t>Donde:</w:t>
      </w:r>
    </w:p>
    <w:p w14:paraId="319FE3B2" w14:textId="20B77222" w:rsidR="0073164F" w:rsidRDefault="0073164F" w:rsidP="0073164F">
      <w:pPr>
        <w:pStyle w:val="Prrafodelista"/>
        <w:numPr>
          <w:ilvl w:val="0"/>
          <w:numId w:val="2"/>
        </w:numPr>
        <w:rPr>
          <w:rStyle w:val="nfasis"/>
          <w:rFonts w:eastAsiaTheme="minorEastAsia"/>
          <w:color w:val="auto"/>
          <w:lang w:val="es-MX"/>
        </w:rPr>
      </w:pPr>
      <w:r>
        <w:rPr>
          <w:rStyle w:val="nfasis"/>
          <w:rFonts w:eastAsiaTheme="minorEastAsia"/>
          <w:color w:val="auto"/>
          <w:lang w:val="es-MX"/>
        </w:rPr>
        <w:t>Tamaño del sector de bloque: es el tamaño mínimo de unidad de almacenamiento de disco. En HFS+, el tamaño típico del sector de bloque es de 4 KB</w:t>
      </w:r>
    </w:p>
    <w:p w14:paraId="38A23FA5" w14:textId="715763D0" w:rsidR="0073164F" w:rsidRDefault="0073164F" w:rsidP="0073164F">
      <w:pPr>
        <w:pStyle w:val="Prrafodelista"/>
        <w:numPr>
          <w:ilvl w:val="0"/>
          <w:numId w:val="2"/>
        </w:numPr>
        <w:rPr>
          <w:rStyle w:val="nfasis"/>
          <w:rFonts w:eastAsiaTheme="minorEastAsia"/>
          <w:color w:val="auto"/>
          <w:lang w:val="es-MX"/>
        </w:rPr>
      </w:pPr>
      <w:r>
        <w:rPr>
          <w:rStyle w:val="nfasis"/>
          <w:rFonts w:eastAsiaTheme="minorEastAsia"/>
          <w:color w:val="auto"/>
          <w:lang w:val="es-MX"/>
        </w:rPr>
        <w:t>Tamaño de la estructura de índice: es el tamaño de la estructura de datos utilizada por HFS+, para indexar los archivos y directorios en el disco. En HFS+, el tamaño típico de la estructura de índice es de 4KB</w:t>
      </w:r>
    </w:p>
    <w:p w14:paraId="409D04F2" w14:textId="2E6EABD5" w:rsidR="0073164F" w:rsidRDefault="0073164F" w:rsidP="0073164F">
      <w:pPr>
        <w:pStyle w:val="Prrafodelista"/>
        <w:numPr>
          <w:ilvl w:val="0"/>
          <w:numId w:val="2"/>
        </w:numPr>
        <w:rPr>
          <w:rStyle w:val="nfasis"/>
          <w:rFonts w:eastAsiaTheme="minorEastAsia"/>
          <w:color w:val="auto"/>
          <w:lang w:val="es-MX"/>
        </w:rPr>
      </w:pPr>
      <w:r>
        <w:rPr>
          <w:rStyle w:val="nfasis"/>
          <w:rFonts w:eastAsiaTheme="minorEastAsia"/>
          <w:color w:val="auto"/>
          <w:lang w:val="es-MX"/>
        </w:rPr>
        <w:t>7 bytes: es el tamaño de la información de metadatos que se almacena en la estructura de índice para cada archivo</w:t>
      </w:r>
    </w:p>
    <w:p w14:paraId="66C2E544" w14:textId="05A0C44D" w:rsidR="0073164F" w:rsidRDefault="0073164F" w:rsidP="0073164F">
      <w:pPr>
        <w:pStyle w:val="Prrafodelista"/>
        <w:numPr>
          <w:ilvl w:val="0"/>
          <w:numId w:val="2"/>
        </w:numPr>
        <w:rPr>
          <w:rStyle w:val="nfasis"/>
          <w:rFonts w:eastAsiaTheme="minorEastAsia"/>
          <w:color w:val="auto"/>
          <w:lang w:val="es-MX"/>
        </w:rPr>
      </w:pPr>
      <w:r>
        <w:rPr>
          <w:rStyle w:val="nfasis"/>
          <w:rFonts w:eastAsiaTheme="minorEastAsia"/>
          <w:color w:val="auto"/>
          <w:lang w:val="es-MX"/>
        </w:rPr>
        <w:t>3 KB: es el tamaño del archivo de registro de atributos extendidos que se utiliza para almacenar información adicional sobre los archivos</w:t>
      </w:r>
    </w:p>
    <w:p w14:paraId="2D0C672F" w14:textId="082DD0AF" w:rsidR="00C0132A" w:rsidRDefault="00C0132A" w:rsidP="00C0132A">
      <w:pPr>
        <w:rPr>
          <w:rStyle w:val="nfasis"/>
          <w:rFonts w:eastAsiaTheme="minorEastAsia"/>
          <w:color w:val="auto"/>
          <w:lang w:val="es-MX"/>
        </w:rPr>
      </w:pPr>
    </w:p>
    <w:bookmarkStart w:id="19" w:name="_Toc130315448" w:displacedByCustomXml="next"/>
    <w:sdt>
      <w:sdtPr>
        <w:rPr>
          <w:sz w:val="28"/>
          <w:szCs w:val="28"/>
        </w:rPr>
        <w:id w:val="-64890044"/>
        <w:docPartObj>
          <w:docPartGallery w:val="Bibliographies"/>
          <w:docPartUnique/>
        </w:docPartObj>
      </w:sdtPr>
      <w:sdtEndPr>
        <w:rPr>
          <w:rFonts w:eastAsiaTheme="minorHAnsi" w:cstheme="minorBidi"/>
          <w:i w:val="0"/>
          <w:color w:val="auto"/>
          <w:sz w:val="24"/>
          <w:szCs w:val="24"/>
        </w:rPr>
      </w:sdtEndPr>
      <w:sdtContent>
        <w:p w14:paraId="2E3EF827" w14:textId="0E58C1D7" w:rsidR="00C0132A" w:rsidRPr="00C0132A" w:rsidRDefault="00C0132A" w:rsidP="00C0132A">
          <w:pPr>
            <w:pStyle w:val="Ttulo2"/>
            <w:rPr>
              <w:sz w:val="28"/>
              <w:szCs w:val="28"/>
            </w:rPr>
          </w:pPr>
          <w:r w:rsidRPr="00C0132A">
            <w:rPr>
              <w:sz w:val="28"/>
              <w:szCs w:val="28"/>
            </w:rPr>
            <w:t>Referencias</w:t>
          </w:r>
          <w:bookmarkEnd w:id="19"/>
        </w:p>
        <w:sdt>
          <w:sdtPr>
            <w:id w:val="-573587230"/>
            <w:bibliography/>
          </w:sdtPr>
          <w:sdtContent>
            <w:p w14:paraId="6EAFDED6" w14:textId="77777777" w:rsidR="00C0132A" w:rsidRDefault="00C0132A" w:rsidP="00C0132A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Cervera, A. (2023 de enero de 31). </w:t>
              </w:r>
              <w:r>
                <w:rPr>
                  <w:i/>
                  <w:iCs/>
                  <w:noProof/>
                </w:rPr>
                <w:t>Recoverit</w:t>
              </w:r>
              <w:r>
                <w:rPr>
                  <w:noProof/>
                </w:rPr>
                <w:t>. Obtenido de Recoverit: https://recoverit.wondershare.es/file-system/what-is-hfs-file-system.html</w:t>
              </w:r>
            </w:p>
            <w:p w14:paraId="40C2C48A" w14:textId="351F56FC" w:rsidR="00C0132A" w:rsidRDefault="00C0132A" w:rsidP="00C0132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C59E882" w14:textId="71B097E1" w:rsidR="00C0132A" w:rsidRPr="00C0132A" w:rsidRDefault="00C0132A" w:rsidP="00C0132A"/>
    <w:sectPr w:rsidR="00C0132A" w:rsidRPr="00C0132A" w:rsidSect="00A31A5B">
      <w:footerReference w:type="even" r:id="rId12"/>
      <w:footerReference w:type="default" r:id="rId13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5D834" w14:textId="77777777" w:rsidR="00812D4A" w:rsidRDefault="00812D4A" w:rsidP="001205A1">
      <w:r>
        <w:separator/>
      </w:r>
    </w:p>
  </w:endnote>
  <w:endnote w:type="continuationSeparator" w:id="0">
    <w:p w14:paraId="2DFDDF57" w14:textId="77777777" w:rsidR="00812D4A" w:rsidRDefault="00812D4A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498BB39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02535C18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ABEA955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A84125">
          <w:rPr>
            <w:rStyle w:val="Nmerodepgina"/>
            <w:noProof/>
            <w:lang w:bidi="es-ES"/>
          </w:rPr>
          <w:t>4</w:t>
        </w:r>
        <w:r>
          <w:rPr>
            <w:rStyle w:val="Nmerodepgina"/>
            <w:lang w:bidi="es-ES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06FDE563" w14:textId="77777777" w:rsidTr="00A84125">
      <w:tc>
        <w:tcPr>
          <w:tcW w:w="5329" w:type="dxa"/>
        </w:tcPr>
        <w:p w14:paraId="5F730B74" w14:textId="77777777" w:rsidR="001205A1" w:rsidRPr="001205A1" w:rsidRDefault="00812D4A" w:rsidP="00C66528">
          <w:pPr>
            <w:pStyle w:val="Piedepgina"/>
          </w:pPr>
          <w:sdt>
            <w:sdtPr>
              <w:id w:val="-94713725"/>
              <w:placeholder>
                <w:docPart w:val="DefaultPlaceholder_2098659788"/>
              </w:placeholder>
              <w:temporary/>
              <w:showingPlcHdr/>
              <w15:appearance w15:val="hidden"/>
            </w:sdtPr>
            <w:sdtEndPr/>
            <w:sdtContent>
              <w:r w:rsidR="00C66528" w:rsidRPr="00FE6E9B">
                <w:rPr>
                  <w:lang w:bidi="es-ES"/>
                </w:rPr>
                <w:t>TÍTULO DEL INFORME</w:t>
              </w:r>
            </w:sdtContent>
          </w:sdt>
        </w:p>
      </w:tc>
      <w:tc>
        <w:tcPr>
          <w:tcW w:w="5329" w:type="dxa"/>
        </w:tcPr>
        <w:p w14:paraId="5B8B385B" w14:textId="77777777" w:rsidR="001205A1" w:rsidRPr="001205A1" w:rsidRDefault="001205A1" w:rsidP="00A31A5B">
          <w:pPr>
            <w:pStyle w:val="Piedepgina"/>
          </w:pPr>
        </w:p>
      </w:tc>
    </w:tr>
  </w:tbl>
  <w:p w14:paraId="5555B0C6" w14:textId="77777777" w:rsidR="001205A1" w:rsidRDefault="001205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E8C43" w14:textId="77777777" w:rsidR="00812D4A" w:rsidRDefault="00812D4A" w:rsidP="001205A1">
      <w:r>
        <w:separator/>
      </w:r>
    </w:p>
  </w:footnote>
  <w:footnote w:type="continuationSeparator" w:id="0">
    <w:p w14:paraId="37F1ED88" w14:textId="77777777" w:rsidR="00812D4A" w:rsidRDefault="00812D4A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51207"/>
    <w:multiLevelType w:val="hybridMultilevel"/>
    <w:tmpl w:val="E9146020"/>
    <w:lvl w:ilvl="0" w:tplc="D90E8E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277E0"/>
    <w:multiLevelType w:val="hybridMultilevel"/>
    <w:tmpl w:val="1E46A424"/>
    <w:lvl w:ilvl="0" w:tplc="3BACC5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C1C7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E06CE"/>
    <w:multiLevelType w:val="hybridMultilevel"/>
    <w:tmpl w:val="A0AA1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84"/>
    <w:rsid w:val="0000352C"/>
    <w:rsid w:val="0002091C"/>
    <w:rsid w:val="000C4ED1"/>
    <w:rsid w:val="001205A1"/>
    <w:rsid w:val="001B221C"/>
    <w:rsid w:val="002560A5"/>
    <w:rsid w:val="002877E8"/>
    <w:rsid w:val="002B0D15"/>
    <w:rsid w:val="002E7C4E"/>
    <w:rsid w:val="0031055C"/>
    <w:rsid w:val="00340D9A"/>
    <w:rsid w:val="00371EE1"/>
    <w:rsid w:val="003A798E"/>
    <w:rsid w:val="003B008F"/>
    <w:rsid w:val="003D36DB"/>
    <w:rsid w:val="00425A99"/>
    <w:rsid w:val="00574B84"/>
    <w:rsid w:val="005B09E5"/>
    <w:rsid w:val="005E6B25"/>
    <w:rsid w:val="005F4F46"/>
    <w:rsid w:val="006C60E6"/>
    <w:rsid w:val="006C65EB"/>
    <w:rsid w:val="0073164F"/>
    <w:rsid w:val="007B0740"/>
    <w:rsid w:val="007C1BAB"/>
    <w:rsid w:val="00812D4A"/>
    <w:rsid w:val="00A15CF7"/>
    <w:rsid w:val="00A24793"/>
    <w:rsid w:val="00A31A5B"/>
    <w:rsid w:val="00A75674"/>
    <w:rsid w:val="00A81248"/>
    <w:rsid w:val="00A84125"/>
    <w:rsid w:val="00BD0B4E"/>
    <w:rsid w:val="00C0132A"/>
    <w:rsid w:val="00C258C0"/>
    <w:rsid w:val="00C66528"/>
    <w:rsid w:val="00C66BFC"/>
    <w:rsid w:val="00C673F6"/>
    <w:rsid w:val="00C915F0"/>
    <w:rsid w:val="00D84FAC"/>
    <w:rsid w:val="00E72A92"/>
    <w:rsid w:val="00EC4AA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875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uiPriority w:val="9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styleId="Prrafodelista">
    <w:name w:val="List Paragraph"/>
    <w:basedOn w:val="Normal"/>
    <w:uiPriority w:val="34"/>
    <w:semiHidden/>
    <w:qFormat/>
    <w:rsid w:val="00574B8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0132A"/>
    <w:pPr>
      <w:spacing w:line="259" w:lineRule="auto"/>
      <w:outlineLvl w:val="9"/>
    </w:pPr>
    <w:rPr>
      <w:b w:val="0"/>
      <w:color w:val="0D294E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rsid w:val="00C0132A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C0132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0132A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rsid w:val="00C0132A"/>
    <w:pPr>
      <w:spacing w:after="100"/>
      <w:ind w:left="480"/>
    </w:pPr>
  </w:style>
  <w:style w:type="paragraph" w:styleId="Bibliografa">
    <w:name w:val="Bibliography"/>
    <w:basedOn w:val="Normal"/>
    <w:next w:val="Normal"/>
    <w:uiPriority w:val="37"/>
    <w:unhideWhenUsed/>
    <w:rsid w:val="00C01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gelo\AppData\Roaming\Microsoft\Templates\Informe%20del%20estudiante%20de%20Jazz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3631F-193C-4D9C-8EE5-25F9AC90AD8C}"/>
      </w:docPartPr>
      <w:docPartBody>
        <w:p w:rsidR="00000000" w:rsidRDefault="00714355">
          <w:r w:rsidRPr="00AC447F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55"/>
    <w:rsid w:val="006C32FA"/>
    <w:rsid w:val="0071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0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29FF6B23404F68BD32ED89CD3135C2">
    <w:name w:val="6829FF6B23404F68BD32ED89CD3135C2"/>
  </w:style>
  <w:style w:type="paragraph" w:customStyle="1" w:styleId="44A0C861C7D34FA1AA4A326824A954F2">
    <w:name w:val="44A0C861C7D34FA1AA4A326824A954F2"/>
  </w:style>
  <w:style w:type="paragraph" w:customStyle="1" w:styleId="07F68B7F2E464F0A94A5BC09E68AD015">
    <w:name w:val="07F68B7F2E464F0A94A5BC09E68AD015"/>
  </w:style>
  <w:style w:type="paragraph" w:customStyle="1" w:styleId="8583F09F81A04AB791EB55DAB9442652">
    <w:name w:val="8583F09F81A04AB791EB55DAB9442652"/>
  </w:style>
  <w:style w:type="paragraph" w:customStyle="1" w:styleId="F46E2B4AC4DC47E9B43E90CE6ABADD54">
    <w:name w:val="F46E2B4AC4DC47E9B43E90CE6ABADD54"/>
  </w:style>
  <w:style w:type="paragraph" w:customStyle="1" w:styleId="D30D37922E794AEA935F71E834F2B8E1">
    <w:name w:val="D30D37922E794AEA935F71E834F2B8E1"/>
  </w:style>
  <w:style w:type="character" w:customStyle="1" w:styleId="Ttulo4Car">
    <w:name w:val="Título 4 Car"/>
    <w:basedOn w:val="Fuentedeprrafopredeter"/>
    <w:link w:val="Ttulo4"/>
    <w:uiPriority w:val="3"/>
    <w:rPr>
      <w:rFonts w:eastAsiaTheme="majorEastAsia" w:cstheme="majorBidi"/>
      <w:i/>
      <w:iCs/>
      <w:color w:val="000000" w:themeColor="text1"/>
      <w:sz w:val="30"/>
      <w:szCs w:val="24"/>
      <w:lang w:val="es-ES"/>
    </w:rPr>
  </w:style>
  <w:style w:type="paragraph" w:customStyle="1" w:styleId="6C24817C902C4768A56350C6F4A1E5AF">
    <w:name w:val="6C24817C902C4768A56350C6F4A1E5AF"/>
  </w:style>
  <w:style w:type="paragraph" w:customStyle="1" w:styleId="Texto">
    <w:name w:val="Texto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val="es-ES"/>
    </w:rPr>
  </w:style>
  <w:style w:type="paragraph" w:customStyle="1" w:styleId="9BDD4B8A065147F6B30B4F187E3E9DD6">
    <w:name w:val="9BDD4B8A065147F6B30B4F187E3E9DD6"/>
  </w:style>
  <w:style w:type="paragraph" w:customStyle="1" w:styleId="07DAB52C180043C7BC7DA54587F3502B">
    <w:name w:val="07DAB52C180043C7BC7DA54587F3502B"/>
  </w:style>
  <w:style w:type="paragraph" w:customStyle="1" w:styleId="696231DBB7A748E5871F2CF1E005AD20">
    <w:name w:val="696231DBB7A748E5871F2CF1E005AD20"/>
  </w:style>
  <w:style w:type="character" w:styleId="nfasis">
    <w:name w:val="Emphasis"/>
    <w:basedOn w:val="Fuentedeprrafopredeter"/>
    <w:uiPriority w:val="20"/>
    <w:qFormat/>
    <w:rPr>
      <w:i w:val="0"/>
      <w:iCs/>
      <w:color w:val="ED7D31" w:themeColor="accent2"/>
    </w:rPr>
  </w:style>
  <w:style w:type="paragraph" w:customStyle="1" w:styleId="6E9ED2F891B74F73A85354C75248B3FD">
    <w:name w:val="6E9ED2F891B74F73A85354C75248B3FD"/>
  </w:style>
  <w:style w:type="paragraph" w:customStyle="1" w:styleId="A8C4C749719045E2B11A2C2CE9CA01D2">
    <w:name w:val="A8C4C749719045E2B11A2C2CE9CA01D2"/>
  </w:style>
  <w:style w:type="paragraph" w:styleId="Cita">
    <w:name w:val="Quote"/>
    <w:basedOn w:val="Normal"/>
    <w:next w:val="Normal"/>
    <w:link w:val="CitaC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68"/>
      <w:szCs w:val="24"/>
      <w:lang w:val="es-ES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HAnsi" w:hAnsiTheme="majorHAnsi"/>
      <w:iCs/>
      <w:color w:val="4472C4" w:themeColor="accent1"/>
      <w:sz w:val="68"/>
      <w:szCs w:val="24"/>
      <w:lang w:val="es-ES"/>
    </w:rPr>
  </w:style>
  <w:style w:type="paragraph" w:customStyle="1" w:styleId="A316BFB99070418B8CB6C753943A06F2">
    <w:name w:val="A316BFB99070418B8CB6C753943A06F2"/>
  </w:style>
  <w:style w:type="character" w:styleId="Textodelmarcadordeposicin">
    <w:name w:val="Placeholder Text"/>
    <w:basedOn w:val="Fuentedeprrafopredeter"/>
    <w:uiPriority w:val="99"/>
    <w:semiHidden/>
    <w:rsid w:val="007143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Cer31</b:Tag>
    <b:SourceType>InternetSite</b:SourceType>
    <b:Guid>{315DD452-E559-42FE-90CE-042768514562}</b:Guid>
    <b:Author>
      <b:Author>
        <b:NameList>
          <b:Person>
            <b:Last>Cervera</b:Last>
            <b:First>Alfoso</b:First>
          </b:Person>
        </b:NameList>
      </b:Author>
    </b:Author>
    <b:Title>Recoverit</b:Title>
    <b:InternetSiteTitle>Recoverit</b:InternetSiteTitle>
    <b:Year>31</b:Year>
    <b:Month>enero</b:Month>
    <b:Day>2023</b:Day>
    <b:URL>https://recoverit.wondershare.es/file-system/what-is-hfs-file-system.html</b:URL>
    <b:RefOrder>1</b:RefOrder>
  </b:Source>
</b:Sourc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79408B-7235-4D80-A6AA-BE3768DF5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</Template>
  <TotalTime>0</TotalTime>
  <Pages>5</Pages>
  <Words>1160</Words>
  <Characters>6617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2023-03-21T21:58:00Z</dcterms:created>
  <dcterms:modified xsi:type="dcterms:W3CDTF">2023-03-22T00:24:00Z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