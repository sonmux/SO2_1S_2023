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A19C" w14:textId="505691C9" w:rsidR="00831721" w:rsidRDefault="00831721" w:rsidP="00831721">
      <w:pPr>
        <w:spacing w:before="120" w:after="0"/>
      </w:pPr>
      <w:r w:rsidRPr="0041428F">
        <w:rPr>
          <w:noProof/>
          <w:lang w:bidi="es-ES"/>
        </w:rPr>
        <mc:AlternateContent>
          <mc:Choice Requires="wpg">
            <w:drawing>
              <wp:anchor distT="0" distB="0" distL="114300" distR="114300" simplePos="0" relativeHeight="251659264" behindDoc="1" locked="1" layoutInCell="1" allowOverlap="1" wp14:anchorId="14E0884B" wp14:editId="04C46FF0">
                <wp:simplePos x="0" y="0"/>
                <wp:positionH relativeFrom="column">
                  <wp:posOffset>-457200</wp:posOffset>
                </wp:positionH>
                <wp:positionV relativeFrom="paragraph">
                  <wp:posOffset>-457200</wp:posOffset>
                </wp:positionV>
                <wp:extent cx="8247888" cy="3026664"/>
                <wp:effectExtent l="0" t="0" r="1270" b="2540"/>
                <wp:wrapNone/>
                <wp:docPr id="19" name="Gráfic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614388" id="Gráfico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466"/>
      </w:tblGrid>
      <w:tr w:rsidR="00A66B18" w:rsidRPr="0041428F" w14:paraId="2F976AA4" w14:textId="77777777" w:rsidTr="00A6783B">
        <w:trPr>
          <w:trHeight w:val="270"/>
          <w:jc w:val="center"/>
        </w:trPr>
        <w:tc>
          <w:tcPr>
            <w:tcW w:w="10800" w:type="dxa"/>
          </w:tcPr>
          <w:p w14:paraId="1C02B99D" w14:textId="0A97F999" w:rsidR="00A66B18" w:rsidRPr="0041428F" w:rsidRDefault="00A66B18" w:rsidP="00A66B18">
            <w:pPr>
              <w:pStyle w:val="Informacindecontacto"/>
              <w:rPr>
                <w:color w:val="000000" w:themeColor="text1"/>
              </w:rPr>
            </w:pPr>
          </w:p>
        </w:tc>
      </w:tr>
      <w:tr w:rsidR="00615018" w:rsidRPr="0041428F" w14:paraId="6F0191FF" w14:textId="77777777" w:rsidTr="00A6783B">
        <w:trPr>
          <w:trHeight w:val="2691"/>
          <w:jc w:val="center"/>
        </w:trPr>
        <w:tc>
          <w:tcPr>
            <w:tcW w:w="10800" w:type="dxa"/>
            <w:vAlign w:val="bottom"/>
          </w:tcPr>
          <w:p w14:paraId="5450FD09" w14:textId="77777777" w:rsidR="00B57339" w:rsidRPr="00B57339" w:rsidRDefault="00B57339" w:rsidP="00B57339">
            <w:pPr>
              <w:pStyle w:val="Sinespaciado"/>
              <w:rPr>
                <w:color w:val="FFFFFF" w:themeColor="background1"/>
                <w:lang w:val="es-MX"/>
              </w:rPr>
            </w:pPr>
            <w:r w:rsidRPr="00B57339">
              <w:rPr>
                <w:color w:val="FFFFFF" w:themeColor="background1"/>
                <w:lang w:val="es-MX"/>
              </w:rPr>
              <w:t>Universidad San Carlos de Guatemala</w:t>
            </w:r>
          </w:p>
          <w:p w14:paraId="42081344" w14:textId="77777777" w:rsidR="00B57339" w:rsidRPr="00B57339" w:rsidRDefault="00B57339" w:rsidP="00B57339">
            <w:pPr>
              <w:pStyle w:val="Sinespaciado"/>
              <w:rPr>
                <w:color w:val="FFFFFF" w:themeColor="background1"/>
                <w:lang w:val="es-MX"/>
              </w:rPr>
            </w:pPr>
            <w:r w:rsidRPr="00B57339">
              <w:rPr>
                <w:color w:val="FFFFFF" w:themeColor="background1"/>
                <w:lang w:val="es-MX"/>
              </w:rPr>
              <w:t>Facultad de Ingeniería</w:t>
            </w:r>
          </w:p>
          <w:p w14:paraId="4AD7FF1B" w14:textId="77777777" w:rsidR="00B57339" w:rsidRPr="00B57339" w:rsidRDefault="00B57339" w:rsidP="00B57339">
            <w:pPr>
              <w:pStyle w:val="Sinespaciado"/>
              <w:rPr>
                <w:color w:val="FFFFFF" w:themeColor="background1"/>
                <w:lang w:val="es-MX"/>
              </w:rPr>
            </w:pPr>
            <w:r w:rsidRPr="00B57339">
              <w:rPr>
                <w:color w:val="FFFFFF" w:themeColor="background1"/>
                <w:lang w:val="es-MX"/>
              </w:rPr>
              <w:t>Sistemas Operativos 2</w:t>
            </w:r>
          </w:p>
          <w:p w14:paraId="5EE2EEAB" w14:textId="2D2A8396" w:rsidR="00A66B18" w:rsidRPr="00A66B18" w:rsidRDefault="00B57339" w:rsidP="00A66B18">
            <w:pPr>
              <w:pStyle w:val="Informacindecontacto"/>
            </w:pPr>
            <w:r>
              <w:rPr>
                <w:noProof/>
              </w:rPr>
              <w:drawing>
                <wp:anchor distT="0" distB="0" distL="114300" distR="114300" simplePos="0" relativeHeight="251661312" behindDoc="0" locked="0" layoutInCell="1" allowOverlap="1" wp14:anchorId="5E63B094" wp14:editId="3D9827B4">
                  <wp:simplePos x="0" y="0"/>
                  <wp:positionH relativeFrom="margin">
                    <wp:posOffset>4909185</wp:posOffset>
                  </wp:positionH>
                  <wp:positionV relativeFrom="paragraph">
                    <wp:posOffset>-1181100</wp:posOffset>
                  </wp:positionV>
                  <wp:extent cx="1737360" cy="1737360"/>
                  <wp:effectExtent l="0" t="0" r="0" b="0"/>
                  <wp:wrapNone/>
                  <wp:docPr id="2" name="Imagen 2" descr="Universidad de San Carlos de Guatemal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de San Carlos de Guatemala - Wikipedia, la enciclopedia 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EAEED6" w14:textId="4ABB8D4B" w:rsidR="003E24DF" w:rsidRPr="0041428F" w:rsidRDefault="003E24DF" w:rsidP="00A66B18">
            <w:pPr>
              <w:pStyle w:val="Informacindecontacto"/>
            </w:pPr>
          </w:p>
          <w:p w14:paraId="49D963FB" w14:textId="4DD9F01D" w:rsidR="003E24DF" w:rsidRPr="00A66B18" w:rsidRDefault="003E24DF" w:rsidP="00A66B18">
            <w:pPr>
              <w:pStyle w:val="Informacindecontacto"/>
            </w:pPr>
          </w:p>
          <w:p w14:paraId="33DD5EAA" w14:textId="0D9B5742" w:rsidR="003E24DF" w:rsidRPr="0041428F" w:rsidRDefault="003E24DF" w:rsidP="00A66B18">
            <w:pPr>
              <w:pStyle w:val="Informacindecontacto"/>
            </w:pPr>
          </w:p>
          <w:p w14:paraId="4E85685D" w14:textId="104CF864" w:rsidR="003E24DF" w:rsidRPr="0041428F" w:rsidRDefault="003E24DF" w:rsidP="00A66B18">
            <w:pPr>
              <w:pStyle w:val="Informacindecontacto"/>
              <w:rPr>
                <w:color w:val="000000" w:themeColor="text1"/>
              </w:rPr>
            </w:pPr>
          </w:p>
        </w:tc>
      </w:tr>
    </w:tbl>
    <w:p w14:paraId="2A4AD827" w14:textId="77777777" w:rsidR="00A66B18" w:rsidRDefault="00A66B18"/>
    <w:p w14:paraId="7924DB1B" w14:textId="77777777" w:rsidR="00B57339" w:rsidRDefault="00B57339" w:rsidP="00B57339">
      <w:pPr>
        <w:pStyle w:val="Sinespaciado"/>
        <w:rPr>
          <w:lang w:val="es-MX"/>
        </w:rPr>
      </w:pPr>
    </w:p>
    <w:p w14:paraId="15F6A14F" w14:textId="77777777" w:rsidR="00B57339" w:rsidRDefault="00B57339" w:rsidP="00B57339">
      <w:pPr>
        <w:pStyle w:val="Sinespaciado"/>
        <w:rPr>
          <w:lang w:val="es-MX"/>
        </w:rPr>
      </w:pPr>
    </w:p>
    <w:p w14:paraId="319708F9" w14:textId="77777777" w:rsidR="00B57339" w:rsidRDefault="00B57339" w:rsidP="00B57339">
      <w:pPr>
        <w:pStyle w:val="Sinespaciado"/>
        <w:rPr>
          <w:lang w:val="es-MX"/>
        </w:rPr>
      </w:pPr>
    </w:p>
    <w:p w14:paraId="0A4017EB" w14:textId="77777777" w:rsidR="00B57339" w:rsidRDefault="00B57339" w:rsidP="00B57339">
      <w:pPr>
        <w:pStyle w:val="Sinespaciado"/>
        <w:rPr>
          <w:lang w:val="es-MX"/>
        </w:rPr>
      </w:pPr>
    </w:p>
    <w:p w14:paraId="57E25595" w14:textId="77777777" w:rsidR="00B57339" w:rsidRDefault="00B57339" w:rsidP="00B57339">
      <w:pPr>
        <w:pStyle w:val="Sinespaciado"/>
        <w:rPr>
          <w:lang w:val="es-MX"/>
        </w:rPr>
      </w:pPr>
    </w:p>
    <w:p w14:paraId="20FA0C59" w14:textId="77777777" w:rsidR="00B57339" w:rsidRDefault="00B57339" w:rsidP="00B57339">
      <w:pPr>
        <w:pStyle w:val="Sinespaciado"/>
        <w:rPr>
          <w:lang w:val="es-MX"/>
        </w:rPr>
      </w:pPr>
    </w:p>
    <w:p w14:paraId="33B8764B" w14:textId="77777777" w:rsidR="00B57339" w:rsidRDefault="00B57339" w:rsidP="00B57339">
      <w:pPr>
        <w:pStyle w:val="Sinespaciado"/>
        <w:rPr>
          <w:lang w:val="es-MX"/>
        </w:rPr>
      </w:pPr>
    </w:p>
    <w:p w14:paraId="469EEB6B" w14:textId="77777777" w:rsidR="00B57339" w:rsidRDefault="00B57339" w:rsidP="00B57339">
      <w:pPr>
        <w:pStyle w:val="Sinespaciado"/>
        <w:rPr>
          <w:lang w:val="es-MX"/>
        </w:rPr>
      </w:pPr>
    </w:p>
    <w:p w14:paraId="59BA4F59" w14:textId="77777777" w:rsidR="00B57339" w:rsidRDefault="00B57339" w:rsidP="00B57339">
      <w:pPr>
        <w:pStyle w:val="Sinespaciado"/>
        <w:rPr>
          <w:lang w:val="es-MX"/>
        </w:rPr>
      </w:pPr>
    </w:p>
    <w:p w14:paraId="5B82DD40" w14:textId="77777777" w:rsidR="00B57339" w:rsidRDefault="00B57339" w:rsidP="00B57339">
      <w:pPr>
        <w:pStyle w:val="Sinespaciado"/>
        <w:rPr>
          <w:lang w:val="es-MX"/>
        </w:rPr>
      </w:pPr>
    </w:p>
    <w:p w14:paraId="466ECADF" w14:textId="77777777" w:rsidR="00B57339" w:rsidRDefault="00B57339" w:rsidP="00B57339">
      <w:pPr>
        <w:pStyle w:val="Sinespaciado"/>
        <w:rPr>
          <w:lang w:val="es-MX"/>
        </w:rPr>
      </w:pPr>
    </w:p>
    <w:p w14:paraId="2369B90F" w14:textId="77777777" w:rsidR="00B57339" w:rsidRDefault="00B57339" w:rsidP="00B57339">
      <w:pPr>
        <w:pStyle w:val="Sinespaciado"/>
        <w:rPr>
          <w:lang w:val="es-MX"/>
        </w:rPr>
      </w:pPr>
    </w:p>
    <w:p w14:paraId="29ED4B71" w14:textId="77777777" w:rsidR="00B57339" w:rsidRDefault="00B57339" w:rsidP="00B57339">
      <w:pPr>
        <w:pStyle w:val="Sinespaciado"/>
        <w:rPr>
          <w:lang w:val="es-MX"/>
        </w:rPr>
      </w:pPr>
    </w:p>
    <w:p w14:paraId="0F740379" w14:textId="77777777" w:rsidR="00B57339" w:rsidRDefault="00B57339" w:rsidP="00B57339">
      <w:pPr>
        <w:pStyle w:val="Sinespaciado"/>
        <w:rPr>
          <w:lang w:val="es-MX"/>
        </w:rPr>
      </w:pPr>
    </w:p>
    <w:p w14:paraId="70B5EF21" w14:textId="77777777" w:rsidR="00B57339" w:rsidRDefault="00B57339" w:rsidP="00B57339">
      <w:pPr>
        <w:pStyle w:val="Sinespaciado"/>
        <w:rPr>
          <w:lang w:val="es-MX"/>
        </w:rPr>
      </w:pPr>
    </w:p>
    <w:p w14:paraId="0EA3AB58" w14:textId="77777777" w:rsidR="00B57339" w:rsidRDefault="00B57339" w:rsidP="00B57339">
      <w:pPr>
        <w:pStyle w:val="Sinespaciado"/>
        <w:rPr>
          <w:lang w:val="es-MX"/>
        </w:rPr>
      </w:pPr>
    </w:p>
    <w:p w14:paraId="37F1073E" w14:textId="77777777" w:rsidR="00B57339" w:rsidRDefault="00B57339" w:rsidP="00B57339">
      <w:pPr>
        <w:pStyle w:val="Sinespaciado"/>
        <w:rPr>
          <w:lang w:val="es-MX"/>
        </w:rPr>
      </w:pPr>
    </w:p>
    <w:p w14:paraId="34AF98CF" w14:textId="77777777" w:rsidR="00B57339" w:rsidRDefault="00B57339" w:rsidP="00B57339">
      <w:pPr>
        <w:pStyle w:val="Sinespaciado"/>
        <w:rPr>
          <w:lang w:val="es-MX"/>
        </w:rPr>
      </w:pPr>
    </w:p>
    <w:p w14:paraId="4F861B62" w14:textId="77777777" w:rsidR="00B57339" w:rsidRDefault="00B57339" w:rsidP="00B57339">
      <w:pPr>
        <w:pStyle w:val="Sinespaciado"/>
        <w:rPr>
          <w:lang w:val="es-MX"/>
        </w:rPr>
      </w:pPr>
    </w:p>
    <w:p w14:paraId="66D564CD" w14:textId="77777777" w:rsidR="00B57339" w:rsidRDefault="00B57339" w:rsidP="00B57339">
      <w:pPr>
        <w:pStyle w:val="Ttulo1"/>
        <w:jc w:val="center"/>
        <w:rPr>
          <w:sz w:val="52"/>
          <w:szCs w:val="52"/>
          <w:lang w:val="es-MX"/>
        </w:rPr>
      </w:pPr>
      <w:r w:rsidRPr="004C707C">
        <w:rPr>
          <w:sz w:val="52"/>
          <w:szCs w:val="52"/>
          <w:lang w:val="es-MX"/>
        </w:rPr>
        <w:t>Tarea 1</w:t>
      </w:r>
    </w:p>
    <w:p w14:paraId="23890363" w14:textId="77777777" w:rsidR="00B57339" w:rsidRPr="004C707C" w:rsidRDefault="00B57339" w:rsidP="00B57339">
      <w:pPr>
        <w:pStyle w:val="Ttulo1"/>
        <w:jc w:val="center"/>
        <w:rPr>
          <w:sz w:val="48"/>
          <w:szCs w:val="48"/>
          <w:lang w:val="es-MX"/>
        </w:rPr>
      </w:pPr>
      <w:r w:rsidRPr="004C707C">
        <w:rPr>
          <w:sz w:val="48"/>
          <w:szCs w:val="48"/>
          <w:lang w:val="es-MX"/>
        </w:rPr>
        <w:t>Análisis de paginación</w:t>
      </w:r>
    </w:p>
    <w:p w14:paraId="5A53AA8E" w14:textId="77777777" w:rsidR="00B57339" w:rsidRDefault="00B57339" w:rsidP="00B57339">
      <w:pPr>
        <w:pStyle w:val="Sinespaciado"/>
        <w:rPr>
          <w:lang w:val="es-MX"/>
        </w:rPr>
      </w:pPr>
    </w:p>
    <w:p w14:paraId="56C2EF43" w14:textId="77777777" w:rsidR="00B57339" w:rsidRDefault="00B57339" w:rsidP="00B57339">
      <w:pPr>
        <w:pStyle w:val="Sinespaciado"/>
        <w:rPr>
          <w:lang w:val="es-MX"/>
        </w:rPr>
      </w:pPr>
    </w:p>
    <w:p w14:paraId="0F61C9D7" w14:textId="77777777" w:rsidR="00B57339" w:rsidRDefault="00B57339" w:rsidP="00B57339">
      <w:pPr>
        <w:pStyle w:val="Sinespaciado"/>
        <w:rPr>
          <w:lang w:val="es-MX"/>
        </w:rPr>
      </w:pPr>
    </w:p>
    <w:p w14:paraId="3588F12E" w14:textId="77777777" w:rsidR="00B57339" w:rsidRDefault="00B57339" w:rsidP="00B57339">
      <w:pPr>
        <w:pStyle w:val="Sinespaciado"/>
        <w:rPr>
          <w:lang w:val="es-MX"/>
        </w:rPr>
      </w:pPr>
    </w:p>
    <w:p w14:paraId="619954C4" w14:textId="77777777" w:rsidR="00B57339" w:rsidRDefault="00B57339" w:rsidP="00B57339">
      <w:pPr>
        <w:pStyle w:val="Sinespaciado"/>
        <w:rPr>
          <w:lang w:val="es-MX"/>
        </w:rPr>
      </w:pPr>
    </w:p>
    <w:p w14:paraId="5255C1FD" w14:textId="77777777" w:rsidR="00B57339" w:rsidRDefault="00B57339" w:rsidP="00B57339">
      <w:pPr>
        <w:pStyle w:val="Sinespaciado"/>
        <w:rPr>
          <w:lang w:val="es-MX"/>
        </w:rPr>
      </w:pPr>
    </w:p>
    <w:p w14:paraId="3EFFD822" w14:textId="4BCD3F05" w:rsidR="00B57339" w:rsidRDefault="00B57339" w:rsidP="00B57339">
      <w:pPr>
        <w:pStyle w:val="Sinespaciado"/>
        <w:rPr>
          <w:lang w:val="es-MX"/>
        </w:rPr>
      </w:pPr>
    </w:p>
    <w:p w14:paraId="1BF788F2" w14:textId="77777777" w:rsidR="00B57339" w:rsidRDefault="00B57339" w:rsidP="00B57339">
      <w:pPr>
        <w:pStyle w:val="Sinespaciado"/>
        <w:rPr>
          <w:lang w:val="es-MX"/>
        </w:rPr>
      </w:pPr>
    </w:p>
    <w:p w14:paraId="7813664B" w14:textId="77777777" w:rsidR="00B57339" w:rsidRDefault="00B57339" w:rsidP="00B57339">
      <w:pPr>
        <w:pStyle w:val="Sinespaciado"/>
        <w:rPr>
          <w:lang w:val="es-MX"/>
        </w:rPr>
      </w:pPr>
    </w:p>
    <w:p w14:paraId="1B483233" w14:textId="77777777" w:rsidR="00B57339" w:rsidRDefault="00B57339" w:rsidP="00B57339">
      <w:pPr>
        <w:pStyle w:val="Sinespaciado"/>
        <w:rPr>
          <w:lang w:val="es-MX"/>
        </w:rPr>
      </w:pPr>
    </w:p>
    <w:p w14:paraId="3BBA982F" w14:textId="77777777" w:rsidR="00B57339" w:rsidRDefault="00B57339" w:rsidP="00B57339">
      <w:pPr>
        <w:pStyle w:val="Sinespaciado"/>
        <w:rPr>
          <w:lang w:val="es-MX"/>
        </w:rPr>
      </w:pPr>
    </w:p>
    <w:p w14:paraId="006D0BC2" w14:textId="77777777" w:rsidR="00B57339" w:rsidRDefault="00B57339" w:rsidP="00B57339">
      <w:pPr>
        <w:pStyle w:val="Sinespaciado"/>
        <w:rPr>
          <w:lang w:val="es-MX"/>
        </w:rPr>
      </w:pPr>
    </w:p>
    <w:p w14:paraId="7268CC4B" w14:textId="77777777" w:rsidR="00B57339" w:rsidRDefault="00B57339" w:rsidP="00B57339">
      <w:pPr>
        <w:pStyle w:val="Sinespaciado"/>
        <w:rPr>
          <w:lang w:val="es-MX"/>
        </w:rPr>
      </w:pPr>
    </w:p>
    <w:p w14:paraId="397249A4" w14:textId="77777777" w:rsidR="00B57339" w:rsidRDefault="00B57339" w:rsidP="00B57339">
      <w:pPr>
        <w:pStyle w:val="Sinespaciado"/>
        <w:rPr>
          <w:lang w:val="es-MX"/>
        </w:rPr>
      </w:pPr>
    </w:p>
    <w:p w14:paraId="707FE946" w14:textId="77777777" w:rsidR="00B57339" w:rsidRDefault="00B57339" w:rsidP="00B57339">
      <w:pPr>
        <w:pStyle w:val="Sinespaciado"/>
        <w:rPr>
          <w:lang w:val="es-MX"/>
        </w:rPr>
      </w:pPr>
    </w:p>
    <w:p w14:paraId="76251451" w14:textId="77777777" w:rsidR="00B57339" w:rsidRDefault="00B57339" w:rsidP="00B57339">
      <w:pPr>
        <w:pStyle w:val="Sinespaciado"/>
        <w:rPr>
          <w:lang w:val="es-MX"/>
        </w:rPr>
      </w:pPr>
    </w:p>
    <w:p w14:paraId="07896B3A" w14:textId="77777777" w:rsidR="00B57339" w:rsidRDefault="00B57339" w:rsidP="00B57339">
      <w:pPr>
        <w:pStyle w:val="Sinespaciado"/>
        <w:rPr>
          <w:lang w:val="es-MX"/>
        </w:rPr>
      </w:pPr>
    </w:p>
    <w:p w14:paraId="3DE35707" w14:textId="77777777" w:rsidR="00B57339" w:rsidRDefault="00B57339" w:rsidP="00B57339">
      <w:pPr>
        <w:pStyle w:val="Sinespaciado"/>
        <w:rPr>
          <w:lang w:val="es-MX"/>
        </w:rPr>
      </w:pPr>
    </w:p>
    <w:p w14:paraId="558E81E8" w14:textId="77777777" w:rsidR="00B57339" w:rsidRDefault="00B57339" w:rsidP="00B57339">
      <w:pPr>
        <w:pStyle w:val="Sinespaciado"/>
        <w:rPr>
          <w:lang w:val="es-MX"/>
        </w:rPr>
      </w:pPr>
      <w:r>
        <w:rPr>
          <w:lang w:val="es-MX"/>
        </w:rPr>
        <w:t xml:space="preserve">Anggelo Santiago Son </w:t>
      </w:r>
      <w:proofErr w:type="spellStart"/>
      <w:r>
        <w:rPr>
          <w:lang w:val="es-MX"/>
        </w:rPr>
        <w:t>Mux</w:t>
      </w:r>
      <w:proofErr w:type="spellEnd"/>
    </w:p>
    <w:p w14:paraId="571A7D5E" w14:textId="77777777" w:rsidR="00B57339" w:rsidRDefault="00B57339" w:rsidP="00B57339">
      <w:pPr>
        <w:pStyle w:val="Sinespaciado"/>
        <w:rPr>
          <w:lang w:val="es-MX"/>
        </w:rPr>
      </w:pPr>
      <w:r>
        <w:rPr>
          <w:lang w:val="es-MX"/>
        </w:rPr>
        <w:t>20170502</w:t>
      </w:r>
    </w:p>
    <w:p w14:paraId="2E48620E" w14:textId="77777777" w:rsidR="00B57339" w:rsidRDefault="00B57339" w:rsidP="00B57339">
      <w:pPr>
        <w:pStyle w:val="Sinespaciado"/>
        <w:rPr>
          <w:lang w:val="es-MX"/>
        </w:rPr>
      </w:pPr>
      <w:r>
        <w:rPr>
          <w:lang w:val="es-MX"/>
        </w:rPr>
        <w:lastRenderedPageBreak/>
        <w:t>Problema</w:t>
      </w:r>
    </w:p>
    <w:p w14:paraId="29E683EF" w14:textId="77777777" w:rsidR="00B57339" w:rsidRDefault="00B57339" w:rsidP="00B57339">
      <w:pPr>
        <w:pStyle w:val="Sinespaciado"/>
      </w:pPr>
      <w:r>
        <w:t xml:space="preserve">Considere un sistema de paginación en donde se puede direccionar ´un máximo de 1GB y el tamaño de página es de 32KB. Sabiendo que cada dirección es referida a una palabra de 16 bits de forma independiente. </w:t>
      </w:r>
    </w:p>
    <w:p w14:paraId="0B60414B" w14:textId="77777777" w:rsidR="00B57339" w:rsidRDefault="00B57339" w:rsidP="00B57339">
      <w:pPr>
        <w:pStyle w:val="Sinespaciado"/>
        <w:numPr>
          <w:ilvl w:val="0"/>
          <w:numId w:val="1"/>
        </w:numPr>
      </w:pPr>
      <w:r>
        <w:t xml:space="preserve">Explique la estructura de la tabla de páginas, tanto de un nivel cómo de dos niveles se puede implementar </w:t>
      </w:r>
    </w:p>
    <w:p w14:paraId="06B58915" w14:textId="77777777" w:rsidR="00B57339" w:rsidRDefault="00B57339" w:rsidP="00B57339">
      <w:pPr>
        <w:pStyle w:val="Sinespaciado"/>
        <w:ind w:left="720"/>
      </w:pPr>
    </w:p>
    <w:p w14:paraId="7D588BE5" w14:textId="77777777" w:rsidR="00B57339" w:rsidRDefault="00B57339" w:rsidP="00B57339">
      <w:pPr>
        <w:pStyle w:val="Sinespaciado"/>
        <w:ind w:left="720"/>
      </w:pPr>
      <w:r w:rsidRPr="00492956">
        <w:rPr>
          <w:highlight w:val="yellow"/>
        </w:rPr>
        <w:t>Solución</w:t>
      </w:r>
    </w:p>
    <w:p w14:paraId="48FBC2E8" w14:textId="77777777" w:rsidR="00B57339" w:rsidRDefault="00B57339" w:rsidP="00B57339">
      <w:pPr>
        <w:pStyle w:val="Sinespaciado"/>
        <w:ind w:left="720"/>
      </w:pPr>
      <w:r>
        <w:t>Datos:</w:t>
      </w:r>
    </w:p>
    <w:p w14:paraId="7D711BB7" w14:textId="77777777" w:rsidR="00B57339" w:rsidRDefault="00B57339" w:rsidP="00B57339">
      <w:pPr>
        <w:pStyle w:val="Sinespaciado"/>
        <w:numPr>
          <w:ilvl w:val="0"/>
          <w:numId w:val="3"/>
        </w:numPr>
      </w:pPr>
      <w:r>
        <w:t xml:space="preserve">Tamaño de </w:t>
      </w:r>
      <w:proofErr w:type="spellStart"/>
      <w:r>
        <w:t>pagina</w:t>
      </w:r>
      <w:proofErr w:type="spellEnd"/>
      <w:r>
        <w:t xml:space="preserve"> = 2</w:t>
      </w:r>
      <w:r w:rsidRPr="00FA2F3E">
        <w:rPr>
          <w:vertAlign w:val="superscript"/>
        </w:rPr>
        <w:t>n</w:t>
      </w:r>
    </w:p>
    <w:p w14:paraId="774128B9" w14:textId="77777777" w:rsidR="00B57339" w:rsidRDefault="00B57339" w:rsidP="00B57339">
      <w:pPr>
        <w:pStyle w:val="Sinespaciado"/>
        <w:numPr>
          <w:ilvl w:val="0"/>
          <w:numId w:val="3"/>
        </w:numPr>
      </w:pPr>
      <w:r>
        <w:t>n = últimos bits de dirección</w:t>
      </w:r>
    </w:p>
    <w:p w14:paraId="19C43B1E" w14:textId="77777777" w:rsidR="00B57339" w:rsidRDefault="00B57339" w:rsidP="00B57339">
      <w:pPr>
        <w:pStyle w:val="Sinespaciado"/>
        <w:ind w:left="720"/>
      </w:pPr>
      <w:r>
        <w:t>Tamaño de palabra = 16bits</w:t>
      </w:r>
    </w:p>
    <w:p w14:paraId="181CB5C2" w14:textId="77777777" w:rsidR="00B57339" w:rsidRDefault="00B57339" w:rsidP="00B57339">
      <w:pPr>
        <w:pStyle w:val="Sinespaciado"/>
        <w:ind w:left="720"/>
      </w:pPr>
      <w:r>
        <w:t>Tamaño de página = 35KB</w:t>
      </w:r>
    </w:p>
    <w:p w14:paraId="20758E5F" w14:textId="77777777" w:rsidR="00B57339" w:rsidRDefault="00B57339" w:rsidP="00B57339">
      <w:pPr>
        <w:pStyle w:val="Sinespaciado"/>
        <w:ind w:left="720"/>
      </w:pPr>
      <w:r>
        <w:t>Entrada en tabla = 16bytes</w:t>
      </w:r>
    </w:p>
    <w:p w14:paraId="58E3A382" w14:textId="77777777" w:rsidR="00B57339" w:rsidRDefault="00B57339" w:rsidP="00B57339">
      <w:pPr>
        <w:pStyle w:val="Sinespaciado"/>
        <w:ind w:left="720"/>
      </w:pPr>
      <w:r>
        <w:t>Direccionamientos máximos = 1GB</w:t>
      </w:r>
    </w:p>
    <w:p w14:paraId="300499A1" w14:textId="77777777" w:rsidR="00B57339" w:rsidRDefault="00B57339" w:rsidP="00B57339">
      <w:pPr>
        <w:pStyle w:val="Sinespaciado"/>
        <w:ind w:left="720"/>
      </w:pPr>
    </w:p>
    <w:p w14:paraId="3B868271" w14:textId="77777777" w:rsidR="00B57339" w:rsidRDefault="00B57339" w:rsidP="00B57339">
      <w:pPr>
        <w:pStyle w:val="Sinespaciado"/>
        <w:ind w:left="720"/>
      </w:pPr>
      <w:r>
        <w:t xml:space="preserve">Tamaño de direccionamiento = log(1GB) = </w:t>
      </w:r>
      <w:proofErr w:type="gramStart"/>
      <w:r>
        <w:t>log(</w:t>
      </w:r>
      <w:proofErr w:type="gramEnd"/>
      <w:r>
        <w:t>2</w:t>
      </w:r>
      <w:r w:rsidRPr="00FA2F3E">
        <w:rPr>
          <w:vertAlign w:val="superscript"/>
        </w:rPr>
        <w:t>30</w:t>
      </w:r>
      <w:r>
        <w:t>) = 30bits</w:t>
      </w:r>
    </w:p>
    <w:p w14:paraId="3246F16F" w14:textId="77777777" w:rsidR="00B57339" w:rsidRDefault="00B57339" w:rsidP="00B57339">
      <w:pPr>
        <w:pStyle w:val="Sinespaciado"/>
        <w:ind w:left="720"/>
      </w:pPr>
      <w:r>
        <w:t xml:space="preserve">Tamaño de desplazamiento = log(32KB/16bits) = </w:t>
      </w:r>
      <w:proofErr w:type="gramStart"/>
      <w:r>
        <w:t>log(</w:t>
      </w:r>
      <w:proofErr w:type="gramEnd"/>
      <w:r>
        <w:t>2</w:t>
      </w:r>
      <w:r w:rsidRPr="00FA2F3E">
        <w:rPr>
          <w:vertAlign w:val="superscript"/>
        </w:rPr>
        <w:t>11</w:t>
      </w:r>
      <w:r>
        <w:t>) = 11bits</w:t>
      </w:r>
    </w:p>
    <w:p w14:paraId="66A8F4A1" w14:textId="77777777" w:rsidR="00B57339" w:rsidRDefault="00B57339" w:rsidP="00B57339">
      <w:pPr>
        <w:pStyle w:val="Sinespaciado"/>
        <w:ind w:left="720"/>
      </w:pPr>
    </w:p>
    <w:p w14:paraId="7ABDC55D" w14:textId="77777777" w:rsidR="00B57339" w:rsidRDefault="00B57339" w:rsidP="00B57339">
      <w:pPr>
        <w:pStyle w:val="Sinespaciado"/>
        <w:ind w:left="720"/>
      </w:pPr>
      <w:r>
        <w:t>Un nivel:</w:t>
      </w:r>
    </w:p>
    <w:p w14:paraId="5D496ACF" w14:textId="77777777" w:rsidR="00B57339" w:rsidRDefault="00B57339" w:rsidP="00B57339">
      <w:pPr>
        <w:pStyle w:val="Sinespaciado"/>
        <w:ind w:left="720"/>
      </w:pPr>
      <w:r>
        <w:rPr>
          <w:noProof/>
        </w:rPr>
        <w:drawing>
          <wp:inline distT="0" distB="0" distL="0" distR="0" wp14:anchorId="33BFF192" wp14:editId="65A3396A">
            <wp:extent cx="5612130" cy="34696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469640"/>
                    </a:xfrm>
                    <a:prstGeom prst="rect">
                      <a:avLst/>
                    </a:prstGeom>
                    <a:noFill/>
                    <a:ln>
                      <a:noFill/>
                    </a:ln>
                  </pic:spPr>
                </pic:pic>
              </a:graphicData>
            </a:graphic>
          </wp:inline>
        </w:drawing>
      </w:r>
    </w:p>
    <w:p w14:paraId="649361EF" w14:textId="77777777" w:rsidR="00B57339" w:rsidRDefault="00B57339" w:rsidP="00B57339">
      <w:pPr>
        <w:pStyle w:val="Sinespaciado"/>
        <w:ind w:left="720"/>
      </w:pPr>
    </w:p>
    <w:p w14:paraId="05210CC2" w14:textId="77777777" w:rsidR="00B57339" w:rsidRPr="00492956" w:rsidRDefault="00B57339" w:rsidP="00B57339">
      <w:pPr>
        <w:pStyle w:val="Sinespaciado"/>
        <w:ind w:left="720"/>
      </w:pPr>
    </w:p>
    <w:p w14:paraId="5FF31669" w14:textId="77777777" w:rsidR="00B57339" w:rsidRPr="00492956" w:rsidRDefault="00B57339" w:rsidP="00B57339">
      <w:pPr>
        <w:pStyle w:val="Sinespaciado"/>
        <w:numPr>
          <w:ilvl w:val="0"/>
          <w:numId w:val="1"/>
        </w:numPr>
        <w:rPr>
          <w:lang w:val="es-MX"/>
        </w:rPr>
      </w:pPr>
      <w:r>
        <w:t xml:space="preserve">Si un proceso está utilizando 90MB de memoria, cuál es la diferencia de uso de memoria de la representación de la tabla de páginas de un nivel vs dos niveles. Tenga en cuenta los siguientes aspectos: </w:t>
      </w:r>
    </w:p>
    <w:p w14:paraId="0BAFB33B" w14:textId="77777777" w:rsidR="00B57339" w:rsidRPr="00492956" w:rsidRDefault="00B57339" w:rsidP="00B57339">
      <w:pPr>
        <w:pStyle w:val="Sinespaciado"/>
        <w:numPr>
          <w:ilvl w:val="0"/>
          <w:numId w:val="2"/>
        </w:numPr>
        <w:rPr>
          <w:lang w:val="es-MX"/>
        </w:rPr>
      </w:pPr>
      <w:r>
        <w:t xml:space="preserve">En el sistema de dos niveles, se empleará el mismo número de bits para cada nivel. </w:t>
      </w:r>
    </w:p>
    <w:p w14:paraId="6E7BA64A" w14:textId="77777777" w:rsidR="00B57339" w:rsidRPr="00492956" w:rsidRDefault="00B57339" w:rsidP="00B57339">
      <w:pPr>
        <w:pStyle w:val="Sinespaciado"/>
        <w:numPr>
          <w:ilvl w:val="0"/>
          <w:numId w:val="2"/>
        </w:numPr>
        <w:rPr>
          <w:lang w:val="es-MX"/>
        </w:rPr>
      </w:pPr>
      <w:r>
        <w:t>Cada entrada en la tabla de páginas precisa de 16 bytes para almacenar la información de la página Razona la respuesta</w:t>
      </w:r>
    </w:p>
    <w:p w14:paraId="18A74624" w14:textId="77777777" w:rsidR="00B57339" w:rsidRDefault="00B57339" w:rsidP="00B57339">
      <w:pPr>
        <w:pStyle w:val="Sinespaciado"/>
        <w:rPr>
          <w:lang w:val="es-MX"/>
        </w:rPr>
      </w:pPr>
    </w:p>
    <w:p w14:paraId="643AA439" w14:textId="77777777" w:rsidR="00B57339" w:rsidRDefault="00B57339" w:rsidP="00B57339">
      <w:pPr>
        <w:pStyle w:val="Sinespaciado"/>
        <w:rPr>
          <w:lang w:val="es-MX"/>
        </w:rPr>
      </w:pPr>
      <w:r w:rsidRPr="00F255C1">
        <w:rPr>
          <w:highlight w:val="yellow"/>
          <w:lang w:val="es-MX"/>
        </w:rPr>
        <w:t>Solución</w:t>
      </w:r>
    </w:p>
    <w:p w14:paraId="38BB140C" w14:textId="77777777" w:rsidR="00B57339" w:rsidRDefault="00B57339" w:rsidP="00B57339">
      <w:pPr>
        <w:pStyle w:val="Sinespaciado"/>
        <w:rPr>
          <w:lang w:val="es-MX"/>
        </w:rPr>
      </w:pPr>
      <w:r>
        <w:rPr>
          <w:lang w:val="es-MX"/>
        </w:rPr>
        <w:t>Datos:</w:t>
      </w:r>
    </w:p>
    <w:p w14:paraId="7BFCD511" w14:textId="77777777" w:rsidR="00B57339" w:rsidRDefault="00B57339" w:rsidP="00B57339">
      <w:pPr>
        <w:pStyle w:val="Sinespaciado"/>
        <w:rPr>
          <w:lang w:val="es-MX"/>
        </w:rPr>
      </w:pPr>
      <w:r>
        <w:rPr>
          <w:lang w:val="es-MX"/>
        </w:rPr>
        <w:t xml:space="preserve">Memoria 1 nivel: </w:t>
      </w:r>
      <w:r>
        <w:t>2</w:t>
      </w:r>
      <w:r>
        <w:rPr>
          <w:vertAlign w:val="superscript"/>
        </w:rPr>
        <w:t>23</w:t>
      </w:r>
    </w:p>
    <w:p w14:paraId="2D86DCAC" w14:textId="77777777" w:rsidR="00B57339" w:rsidRDefault="00B57339" w:rsidP="00B57339">
      <w:pPr>
        <w:pStyle w:val="Sinespaciado"/>
        <w:rPr>
          <w:lang w:val="es-MX"/>
        </w:rPr>
      </w:pPr>
      <w:r>
        <w:rPr>
          <w:lang w:val="es-MX"/>
        </w:rPr>
        <w:t>Proceso utilizando 90MB de memoria</w:t>
      </w:r>
    </w:p>
    <w:p w14:paraId="29CC70C0" w14:textId="77777777" w:rsidR="00B57339" w:rsidRDefault="00B57339" w:rsidP="00B57339">
      <w:pPr>
        <w:pStyle w:val="Sinespaciado"/>
        <w:rPr>
          <w:lang w:val="es-MX"/>
        </w:rPr>
      </w:pPr>
      <w:r>
        <w:rPr>
          <w:lang w:val="es-MX"/>
        </w:rPr>
        <w:t>Tamaño de página de 32KB</w:t>
      </w:r>
    </w:p>
    <w:p w14:paraId="230E4D6B" w14:textId="77777777" w:rsidR="00B57339" w:rsidRDefault="00B57339" w:rsidP="00B57339">
      <w:pPr>
        <w:pStyle w:val="Sinespaciado"/>
        <w:rPr>
          <w:lang w:val="es-MX"/>
        </w:rPr>
      </w:pPr>
      <w:r>
        <w:rPr>
          <w:lang w:val="es-MX"/>
        </w:rPr>
        <w:t>1MB = 2</w:t>
      </w:r>
      <w:r w:rsidRPr="00F255C1">
        <w:rPr>
          <w:vertAlign w:val="superscript"/>
          <w:lang w:val="es-MX"/>
        </w:rPr>
        <w:t>20</w:t>
      </w:r>
    </w:p>
    <w:p w14:paraId="76BCC946" w14:textId="77777777" w:rsidR="00B57339" w:rsidRDefault="00B57339" w:rsidP="00B57339">
      <w:pPr>
        <w:pStyle w:val="Sinespaciado"/>
        <w:rPr>
          <w:lang w:val="es-MX"/>
        </w:rPr>
      </w:pPr>
      <w:r>
        <w:rPr>
          <w:lang w:val="es-MX"/>
        </w:rPr>
        <w:t>1KB = 2</w:t>
      </w:r>
      <w:r w:rsidRPr="00F255C1">
        <w:rPr>
          <w:vertAlign w:val="superscript"/>
          <w:lang w:val="es-MX"/>
        </w:rPr>
        <w:t>10</w:t>
      </w:r>
    </w:p>
    <w:p w14:paraId="4382869A" w14:textId="77777777" w:rsidR="00B57339" w:rsidRDefault="00B57339" w:rsidP="00B57339">
      <w:pPr>
        <w:pStyle w:val="Sinespaciado"/>
        <w:rPr>
          <w:lang w:val="es-MX"/>
        </w:rPr>
      </w:pPr>
    </w:p>
    <w:p w14:paraId="0172ABAC" w14:textId="77777777" w:rsidR="00B57339" w:rsidRDefault="00B57339" w:rsidP="00B57339">
      <w:pPr>
        <w:pStyle w:val="Sinespaciado"/>
        <w:rPr>
          <w:lang w:val="es-MX"/>
        </w:rPr>
      </w:pPr>
      <w:r>
        <w:rPr>
          <w:lang w:val="es-MX"/>
        </w:rPr>
        <w:t>Marcos = 90MB/32KB = 90(</w:t>
      </w:r>
      <w:proofErr w:type="gramStart"/>
      <w:r>
        <w:rPr>
          <w:lang w:val="es-MX"/>
        </w:rPr>
        <w:t>2</w:t>
      </w:r>
      <w:r w:rsidRPr="00F255C1">
        <w:rPr>
          <w:vertAlign w:val="superscript"/>
          <w:lang w:val="es-MX"/>
        </w:rPr>
        <w:t>20</w:t>
      </w:r>
      <w:r>
        <w:rPr>
          <w:lang w:val="es-MX"/>
        </w:rPr>
        <w:t>)/</w:t>
      </w:r>
      <w:proofErr w:type="gramEnd"/>
      <w:r>
        <w:rPr>
          <w:lang w:val="es-MX"/>
        </w:rPr>
        <w:t>32(2</w:t>
      </w:r>
      <w:r w:rsidRPr="00F255C1">
        <w:rPr>
          <w:vertAlign w:val="superscript"/>
          <w:lang w:val="es-MX"/>
        </w:rPr>
        <w:t>10</w:t>
      </w:r>
      <w:r>
        <w:rPr>
          <w:lang w:val="es-MX"/>
        </w:rPr>
        <w:t>) = 2.81(2</w:t>
      </w:r>
      <w:r w:rsidRPr="00F255C1">
        <w:rPr>
          <w:vertAlign w:val="superscript"/>
          <w:lang w:val="es-MX"/>
        </w:rPr>
        <w:t>10</w:t>
      </w:r>
      <w:r>
        <w:rPr>
          <w:lang w:val="es-MX"/>
        </w:rPr>
        <w:t>) marcos</w:t>
      </w:r>
    </w:p>
    <w:p w14:paraId="2730A447" w14:textId="77777777" w:rsidR="00B57339" w:rsidRDefault="00B57339" w:rsidP="00B57339">
      <w:pPr>
        <w:pStyle w:val="Sinespaciado"/>
        <w:rPr>
          <w:lang w:val="es-MX"/>
        </w:rPr>
      </w:pPr>
      <w:r>
        <w:rPr>
          <w:lang w:val="es-MX"/>
        </w:rPr>
        <w:t>Numero de tablas = 2.81(</w:t>
      </w:r>
      <w:proofErr w:type="gramStart"/>
      <w:r>
        <w:rPr>
          <w:lang w:val="es-MX"/>
        </w:rPr>
        <w:t>2</w:t>
      </w:r>
      <w:r w:rsidRPr="00F255C1">
        <w:rPr>
          <w:vertAlign w:val="superscript"/>
          <w:lang w:val="es-MX"/>
        </w:rPr>
        <w:t>10</w:t>
      </w:r>
      <w:r>
        <w:rPr>
          <w:lang w:val="es-MX"/>
        </w:rPr>
        <w:t>)/</w:t>
      </w:r>
      <w:proofErr w:type="gramEnd"/>
      <w:r w:rsidRPr="00F255C1">
        <w:rPr>
          <w:lang w:val="es-MX"/>
        </w:rPr>
        <w:t xml:space="preserve"> </w:t>
      </w:r>
      <w:r>
        <w:rPr>
          <w:lang w:val="es-MX"/>
        </w:rPr>
        <w:t>2</w:t>
      </w:r>
      <w:r w:rsidRPr="00F255C1">
        <w:rPr>
          <w:vertAlign w:val="superscript"/>
          <w:lang w:val="es-MX"/>
        </w:rPr>
        <w:t>10</w:t>
      </w:r>
      <w:r>
        <w:rPr>
          <w:lang w:val="es-MX"/>
        </w:rPr>
        <w:t xml:space="preserve"> = 2.81 tablas</w:t>
      </w:r>
    </w:p>
    <w:p w14:paraId="101AF384" w14:textId="77777777" w:rsidR="00B57339" w:rsidRDefault="00B57339" w:rsidP="00B57339">
      <w:pPr>
        <w:pStyle w:val="Sinespaciado"/>
      </w:pPr>
      <w:r>
        <w:rPr>
          <w:lang w:val="es-MX"/>
        </w:rPr>
        <w:t xml:space="preserve">Memoria = </w:t>
      </w:r>
      <w:r>
        <w:t>2</w:t>
      </w:r>
      <w:r w:rsidRPr="00D51E9C">
        <w:rPr>
          <w:vertAlign w:val="superscript"/>
        </w:rPr>
        <w:t xml:space="preserve">14 </w:t>
      </w:r>
      <w:r>
        <w:t>+ 2.81 + 2</w:t>
      </w:r>
      <w:r w:rsidRPr="00D51E9C">
        <w:rPr>
          <w:vertAlign w:val="superscript"/>
        </w:rPr>
        <w:t>14</w:t>
      </w:r>
      <w:r>
        <w:t xml:space="preserve"> = 2</w:t>
      </w:r>
      <w:r>
        <w:rPr>
          <w:vertAlign w:val="superscript"/>
        </w:rPr>
        <w:t>28</w:t>
      </w:r>
      <w:r>
        <w:t>+2.81</w:t>
      </w:r>
    </w:p>
    <w:p w14:paraId="74FCC503" w14:textId="77777777" w:rsidR="00B57339" w:rsidRDefault="00B57339" w:rsidP="00B57339">
      <w:pPr>
        <w:pStyle w:val="Sinespaciado"/>
      </w:pPr>
    </w:p>
    <w:p w14:paraId="201EF32C" w14:textId="77777777" w:rsidR="00B57339" w:rsidRPr="00D51E9C" w:rsidRDefault="00B57339" w:rsidP="00B57339">
      <w:pPr>
        <w:pStyle w:val="Sinespaciado"/>
        <w:rPr>
          <w:lang w:val="es-MX"/>
        </w:rPr>
      </w:pPr>
      <w:r>
        <w:rPr>
          <w:lang w:val="es-MX"/>
        </w:rPr>
        <w:t xml:space="preserve">Comparando los resultados del inciso A tenemos que la memoria utilizada para un nivel es </w:t>
      </w:r>
      <w:r>
        <w:t>2</w:t>
      </w:r>
      <w:r>
        <w:rPr>
          <w:vertAlign w:val="superscript"/>
        </w:rPr>
        <w:t>23</w:t>
      </w:r>
      <w:r>
        <w:t xml:space="preserve"> mientras la memoria utilizada para dos niveles es de 2</w:t>
      </w:r>
      <w:r>
        <w:rPr>
          <w:vertAlign w:val="superscript"/>
        </w:rPr>
        <w:t>28</w:t>
      </w:r>
      <w:r>
        <w:t>+2.81, de esto podemos concluir que se utiliza más memoria para una paginación de dos niveles</w:t>
      </w:r>
    </w:p>
    <w:p w14:paraId="68941B19" w14:textId="04770C9A" w:rsidR="00A66B18" w:rsidRPr="00B57339" w:rsidRDefault="00A66B18" w:rsidP="00A6783B">
      <w:pPr>
        <w:pStyle w:val="Firma"/>
        <w:rPr>
          <w:color w:val="000000" w:themeColor="text1"/>
          <w:lang w:val="es-MX"/>
        </w:rPr>
      </w:pPr>
    </w:p>
    <w:sectPr w:rsidR="00A66B18" w:rsidRPr="00B57339" w:rsidSect="00FD346D">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49DF0" w14:textId="77777777" w:rsidR="00AB71E6" w:rsidRDefault="00AB71E6" w:rsidP="00A66B18">
      <w:pPr>
        <w:spacing w:before="0" w:after="0"/>
      </w:pPr>
      <w:r>
        <w:separator/>
      </w:r>
    </w:p>
  </w:endnote>
  <w:endnote w:type="continuationSeparator" w:id="0">
    <w:p w14:paraId="3FF06F83" w14:textId="77777777" w:rsidR="00AB71E6" w:rsidRDefault="00AB71E6"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altName w:val="Calibri"/>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CF697" w14:textId="77777777" w:rsidR="00AB71E6" w:rsidRDefault="00AB71E6" w:rsidP="00A66B18">
      <w:pPr>
        <w:spacing w:before="0" w:after="0"/>
      </w:pPr>
      <w:r>
        <w:separator/>
      </w:r>
    </w:p>
  </w:footnote>
  <w:footnote w:type="continuationSeparator" w:id="0">
    <w:p w14:paraId="6F003EFB" w14:textId="77777777" w:rsidR="00AB71E6" w:rsidRDefault="00AB71E6"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E0C7A"/>
    <w:multiLevelType w:val="hybridMultilevel"/>
    <w:tmpl w:val="157C7C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765C1"/>
    <w:multiLevelType w:val="hybridMultilevel"/>
    <w:tmpl w:val="ECB0B608"/>
    <w:lvl w:ilvl="0" w:tplc="683C592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B7039F"/>
    <w:multiLevelType w:val="hybridMultilevel"/>
    <w:tmpl w:val="5720D740"/>
    <w:lvl w:ilvl="0" w:tplc="364EB4B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39"/>
    <w:rsid w:val="00030C2F"/>
    <w:rsid w:val="00083BAA"/>
    <w:rsid w:val="0010680C"/>
    <w:rsid w:val="00152B0B"/>
    <w:rsid w:val="001766D6"/>
    <w:rsid w:val="00192419"/>
    <w:rsid w:val="001C270D"/>
    <w:rsid w:val="001E2320"/>
    <w:rsid w:val="00214E28"/>
    <w:rsid w:val="002E1FB3"/>
    <w:rsid w:val="00352B81"/>
    <w:rsid w:val="00394757"/>
    <w:rsid w:val="003A0150"/>
    <w:rsid w:val="003E24DF"/>
    <w:rsid w:val="0041428F"/>
    <w:rsid w:val="004A2B0D"/>
    <w:rsid w:val="005C2210"/>
    <w:rsid w:val="00615018"/>
    <w:rsid w:val="0062123A"/>
    <w:rsid w:val="00646E75"/>
    <w:rsid w:val="006F6F10"/>
    <w:rsid w:val="00783E79"/>
    <w:rsid w:val="007B5AE8"/>
    <w:rsid w:val="007F5192"/>
    <w:rsid w:val="00831721"/>
    <w:rsid w:val="00862A06"/>
    <w:rsid w:val="00A028E7"/>
    <w:rsid w:val="00A26FE7"/>
    <w:rsid w:val="00A66B18"/>
    <w:rsid w:val="00A6783B"/>
    <w:rsid w:val="00A96CF8"/>
    <w:rsid w:val="00AA089B"/>
    <w:rsid w:val="00AB71E6"/>
    <w:rsid w:val="00AE1388"/>
    <w:rsid w:val="00AF3982"/>
    <w:rsid w:val="00B50294"/>
    <w:rsid w:val="00B57339"/>
    <w:rsid w:val="00B57D6E"/>
    <w:rsid w:val="00B93312"/>
    <w:rsid w:val="00B96896"/>
    <w:rsid w:val="00C701F7"/>
    <w:rsid w:val="00C70786"/>
    <w:rsid w:val="00D10958"/>
    <w:rsid w:val="00D66593"/>
    <w:rsid w:val="00DE6DA2"/>
    <w:rsid w:val="00DF2D30"/>
    <w:rsid w:val="00E4786A"/>
    <w:rsid w:val="00E55D74"/>
    <w:rsid w:val="00E6540C"/>
    <w:rsid w:val="00E81E2A"/>
    <w:rsid w:val="00EE0952"/>
    <w:rsid w:val="00FD346D"/>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D1D8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1"/>
    <w:semiHidden/>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paragraph" w:styleId="Sinespaciado">
    <w:name w:val="No Spacing"/>
    <w:uiPriority w:val="1"/>
    <w:qFormat/>
    <w:rsid w:val="00B57339"/>
    <w:rPr>
      <w:rFonts w:eastAsiaTheme="minorHAnsi"/>
      <w:sz w:val="22"/>
      <w:szCs w:val="22"/>
      <w:lang w:val="es-G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gelo\AppData\Local\Microsoft\Office\16.0\DTS\es-ES%7b0F797B4C-BB77-4691-8E11-88928CEBDDF6%7d\%7bA4B20674-A20E-4FF5-BDA2-3E4866082716%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{A4B20674-A20E-4FF5-BDA2-3E4866082716}tf56348247_win32</Template>
  <TotalTime>0</TotalTime>
  <Pages>3</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2023-01-22T22:32:00Z</dcterms:created>
  <dcterms:modified xsi:type="dcterms:W3CDTF">2023-01-22T22:39:00Z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