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EC3F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323D0A9" wp14:editId="562AAE0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EEF8F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5398"/>
      </w:tblGrid>
      <w:tr w:rsidR="00A66B18" w:rsidRPr="0041428F" w14:paraId="0740DB1C" w14:textId="77777777" w:rsidTr="00A6783B">
        <w:trPr>
          <w:trHeight w:val="270"/>
          <w:jc w:val="center"/>
        </w:trPr>
        <w:tc>
          <w:tcPr>
            <w:tcW w:w="10800" w:type="dxa"/>
          </w:tcPr>
          <w:p w14:paraId="7CCE091F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667F2470" wp14:editId="36A5CA29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10D5C358" w14:textId="73460CC2" w:rsidR="00A66B18" w:rsidRPr="00F70742" w:rsidRDefault="00F70742" w:rsidP="00AA089B">
                                  <w:pPr>
                                    <w:pStyle w:val="Logotipo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Memoria virtual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7F2470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0D5C358" w14:textId="73460CC2" w:rsidR="00A66B18" w:rsidRPr="00F70742" w:rsidRDefault="00F70742" w:rsidP="00AA089B">
                            <w:pPr>
                              <w:pStyle w:val="Logotip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Memoria virtual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AC4404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E226390" w14:textId="3F1A9342" w:rsidR="00A66B18" w:rsidRPr="00A66B18" w:rsidRDefault="00F70742" w:rsidP="00A66B18">
            <w:pPr>
              <w:pStyle w:val="Informacindecontacto"/>
            </w:pPr>
            <w:r>
              <w:t xml:space="preserve">Anggelo Santiago Son </w:t>
            </w:r>
            <w:proofErr w:type="spellStart"/>
            <w:r>
              <w:t>Mux</w:t>
            </w:r>
            <w:proofErr w:type="spellEnd"/>
          </w:p>
          <w:p w14:paraId="68527376" w14:textId="2A8C4262" w:rsidR="003E24DF" w:rsidRPr="0041428F" w:rsidRDefault="00F70742" w:rsidP="00A66B18">
            <w:pPr>
              <w:pStyle w:val="Informacindecontacto"/>
            </w:pPr>
            <w:r>
              <w:t>201709502</w:t>
            </w:r>
          </w:p>
          <w:p w14:paraId="3E246224" w14:textId="2926E8A6" w:rsidR="003E24DF" w:rsidRPr="00A66B18" w:rsidRDefault="003E24DF" w:rsidP="00A66B18">
            <w:pPr>
              <w:pStyle w:val="Informacindecontacto"/>
            </w:pPr>
          </w:p>
          <w:p w14:paraId="14D5C49D" w14:textId="45045103" w:rsidR="003E24DF" w:rsidRPr="0041428F" w:rsidRDefault="003E24DF" w:rsidP="00A66B18">
            <w:pPr>
              <w:pStyle w:val="Informacindecontacto"/>
            </w:pPr>
          </w:p>
          <w:p w14:paraId="67E48417" w14:textId="04EEBF97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1FBA293E" w14:textId="3AFECE0D" w:rsidR="00A66B18" w:rsidRDefault="00A66B18"/>
    <w:p w14:paraId="5C338F01" w14:textId="2813DA5C" w:rsidR="00F70742" w:rsidRDefault="00F70742" w:rsidP="00F70742">
      <w:pPr>
        <w:pStyle w:val="Firma"/>
      </w:pPr>
      <w:r>
        <w:t>Objetivos:</w:t>
      </w:r>
    </w:p>
    <w:p w14:paraId="1CACB56B" w14:textId="62FBB257" w:rsidR="00F70742" w:rsidRDefault="00F70742" w:rsidP="00F70742">
      <w:pPr>
        <w:pStyle w:val="Prrafodelista"/>
        <w:numPr>
          <w:ilvl w:val="0"/>
          <w:numId w:val="1"/>
        </w:numPr>
      </w:pPr>
      <w:r>
        <w:t xml:space="preserve">Entender las diferentes formas de realizar el reemplazo de páginas en la memoria </w:t>
      </w:r>
      <w:proofErr w:type="spellStart"/>
      <w:r>
        <w:t>viertual</w:t>
      </w:r>
      <w:proofErr w:type="spellEnd"/>
    </w:p>
    <w:p w14:paraId="6CF5A738" w14:textId="42F009A7" w:rsidR="00F70742" w:rsidRDefault="00F70742" w:rsidP="00F70742">
      <w:pPr>
        <w:pStyle w:val="Firma"/>
      </w:pPr>
      <w:r>
        <w:t>Problema:</w:t>
      </w:r>
    </w:p>
    <w:p w14:paraId="04FEEE8C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 xml:space="preserve">Se ha de diseñar un sistema de paginación bajo demanda, en el que se utiliza una </w:t>
      </w:r>
    </w:p>
    <w:p w14:paraId="43122D8D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política de reemplazo local, con tres marcos de página asignados para cada proceso.</w:t>
      </w:r>
    </w:p>
    <w:p w14:paraId="2B6A5902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Suponiendo que:</w:t>
      </w:r>
    </w:p>
    <w:p w14:paraId="29E572F3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 xml:space="preserve">• Al inicio los marcos de página están vacíos </w:t>
      </w:r>
    </w:p>
    <w:p w14:paraId="6277AA38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• Las páginas ya existen con anterioridad en las tablas de página</w:t>
      </w:r>
    </w:p>
    <w:p w14:paraId="23CA0D4C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 xml:space="preserve">• Las páginas están en disco porque se está despertando el proceso </w:t>
      </w:r>
    </w:p>
    <w:p w14:paraId="196CE61E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Para la siguiente secuencia de referencias a páginas y operaciones:</w:t>
      </w:r>
    </w:p>
    <w:p w14:paraId="01C4C7A5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1. Lectura de página 1</w:t>
      </w:r>
    </w:p>
    <w:p w14:paraId="752BC800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2. Lectura de página 2</w:t>
      </w:r>
    </w:p>
    <w:p w14:paraId="2BA497A6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3. Lectura de página 3</w:t>
      </w:r>
    </w:p>
    <w:p w14:paraId="645A7838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4. Escritura de página 2</w:t>
      </w:r>
    </w:p>
    <w:p w14:paraId="7DC2F008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5. Reinicio del bit R</w:t>
      </w:r>
    </w:p>
    <w:p w14:paraId="3A7F4E21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6. Lectura de página 1</w:t>
      </w:r>
    </w:p>
    <w:p w14:paraId="40E51F21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7. Escritura de página 5</w:t>
      </w:r>
    </w:p>
    <w:p w14:paraId="30E81858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8. Reinicio del bit R</w:t>
      </w:r>
    </w:p>
    <w:p w14:paraId="52FABC43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lastRenderedPageBreak/>
        <w:t>9. Lectura de página 6</w:t>
      </w:r>
    </w:p>
    <w:p w14:paraId="78153D70" w14:textId="77777777" w:rsidR="00F70742" w:rsidRP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10. Lectura de página 3</w:t>
      </w:r>
    </w:p>
    <w:p w14:paraId="61E2EF7E" w14:textId="27017871" w:rsidR="00F70742" w:rsidRDefault="00F70742" w:rsidP="00F70742">
      <w:pPr>
        <w:pStyle w:val="Informacindecontacto"/>
        <w:rPr>
          <w:color w:val="auto"/>
        </w:rPr>
      </w:pPr>
      <w:r w:rsidRPr="00F70742">
        <w:rPr>
          <w:color w:val="auto"/>
        </w:rPr>
        <w:t>11. Lectura de página 2</w:t>
      </w:r>
    </w:p>
    <w:p w14:paraId="7E764098" w14:textId="77777777" w:rsidR="00F70742" w:rsidRDefault="00F70742" w:rsidP="00F70742">
      <w:pPr>
        <w:pStyle w:val="Informacindecontacto"/>
        <w:rPr>
          <w:color w:val="auto"/>
        </w:rPr>
      </w:pPr>
    </w:p>
    <w:p w14:paraId="50CE4F02" w14:textId="1BDEAD17" w:rsidR="00F70742" w:rsidRPr="00F70742" w:rsidRDefault="00F70742" w:rsidP="00F70742">
      <w:pPr>
        <w:pStyle w:val="Informacindecontacto"/>
        <w:rPr>
          <w:color w:val="auto"/>
        </w:rPr>
      </w:pPr>
      <w:proofErr w:type="spellStart"/>
      <w:proofErr w:type="gramStart"/>
      <w:r w:rsidRPr="00F70742">
        <w:rPr>
          <w:color w:val="C00000"/>
        </w:rPr>
        <w:t>N</w:t>
      </w:r>
      <w:r>
        <w:rPr>
          <w:color w:val="C00000"/>
        </w:rPr>
        <w:t>ú</w:t>
      </w:r>
      <w:r w:rsidRPr="00F70742">
        <w:rPr>
          <w:color w:val="C00000"/>
        </w:rPr>
        <w:t>meroPagina</w:t>
      </w:r>
      <w:proofErr w:type="spellEnd"/>
      <w:r>
        <w:rPr>
          <w:color w:val="auto"/>
        </w:rPr>
        <w:t>(</w:t>
      </w:r>
      <w:proofErr w:type="gramEnd"/>
      <w:r w:rsidRPr="00F70742">
        <w:rPr>
          <w:color w:val="00B0F0"/>
        </w:rPr>
        <w:t>modificación</w:t>
      </w:r>
      <w:r>
        <w:rPr>
          <w:color w:val="auto"/>
        </w:rPr>
        <w:t xml:space="preserve">, </w:t>
      </w:r>
      <w:r w:rsidRPr="00F70742">
        <w:rPr>
          <w:color w:val="7030A0"/>
        </w:rPr>
        <w:t>referencia</w:t>
      </w:r>
      <w:r>
        <w:rPr>
          <w:color w:val="auto"/>
        </w:rPr>
        <w:t>)</w:t>
      </w:r>
    </w:p>
    <w:p w14:paraId="0DAF1F37" w14:textId="5A0A8DB6" w:rsidR="00F70742" w:rsidRDefault="00F70742" w:rsidP="00F70742">
      <w:pPr>
        <w:pStyle w:val="Informacindecontacto"/>
      </w:pPr>
      <w:r>
        <w:t>12. Escritura de página 1</w:t>
      </w:r>
    </w:p>
    <w:tbl>
      <w:tblPr>
        <w:tblW w:w="15040" w:type="dxa"/>
        <w:tblLook w:val="04A0" w:firstRow="1" w:lastRow="0" w:firstColumn="1" w:lastColumn="0" w:noHBand="0" w:noVBand="1"/>
      </w:tblPr>
      <w:tblGrid>
        <w:gridCol w:w="1538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4267"/>
      </w:tblGrid>
      <w:tr w:rsidR="00F70742" w:rsidRPr="00F70742" w14:paraId="03CDBEFF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68739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PEPS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CF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6E0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FBB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F73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D61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0E4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0F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329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EE6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D94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45B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17AD872D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24DD8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A4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E7C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E1E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675DD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888BB0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E4C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614DD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A0C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8C9C06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E07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410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(1,1)</w:t>
            </w:r>
          </w:p>
        </w:tc>
      </w:tr>
      <w:tr w:rsidR="00F70742" w:rsidRPr="00F70742" w14:paraId="43E1D4FE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8B9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322C2D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D21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1B8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B6418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451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5EA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A8DC7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E37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964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2A6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(1,1)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F6D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</w:tr>
      <w:tr w:rsidR="00F70742" w:rsidRPr="00F70742" w14:paraId="6154582A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F40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B5F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0C980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4A2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9AD58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577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254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9905B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7CE6B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EA6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(1,1)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AEEF33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(0,1)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6C9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(1,0)</w:t>
            </w:r>
          </w:p>
        </w:tc>
      </w:tr>
      <w:tr w:rsidR="00F70742" w:rsidRPr="00F70742" w14:paraId="7BC8E190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25A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CB0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020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0C3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D8072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reinicio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bit 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C9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A12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C01B29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reinicio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bit 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CE4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477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DAB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C94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36FF7A95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4EA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CB9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298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755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4FB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251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450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484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8A8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786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568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084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189121E4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20E7F3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7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fallos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601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FBB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706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654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C03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3D1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463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81E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21A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269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5DE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48DCD5C1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D96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343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FBD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9F0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B33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9B6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78E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A9E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E6E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04C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56D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EB9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4F192719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204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5BD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762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C5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680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F23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485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8D4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3FD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238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EF5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CB6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5349B2FC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FDC24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Segunda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oportunidad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C94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839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8AC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B44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E68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66E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377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5C7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4C3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D84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0BF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584935BC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D64467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F43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D4B9E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361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41531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B1D9CC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6F0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F57A8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06A4BF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pagina6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CC3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pagina6 (0)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33AF9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553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(0)</w:t>
            </w:r>
          </w:p>
        </w:tc>
      </w:tr>
      <w:tr w:rsidR="00F70742" w:rsidRPr="00F70742" w14:paraId="5D9C94EE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58D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1F3CD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DC8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E73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D25E24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7C1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93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D561B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078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B8081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(1)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DEE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(1)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4D4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(0)</w:t>
            </w:r>
          </w:p>
        </w:tc>
      </w:tr>
      <w:tr w:rsidR="00F70742" w:rsidRPr="00F70742" w14:paraId="137479E2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685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CC4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338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E3E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D8627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reinicio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bit 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4C3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E9E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CCF9E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reinicio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bit 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463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9FA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283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F8A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(1)</w:t>
            </w:r>
          </w:p>
        </w:tc>
      </w:tr>
      <w:tr w:rsidR="00F70742" w:rsidRPr="00F70742" w14:paraId="14124D42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7F7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99B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2F8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992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173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220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459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22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03C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770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446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9BA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287DBE8D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2A8C8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9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fallos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0A8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19A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635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2A3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495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3B6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1CC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201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0BF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D50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4BC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18252B02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F5F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279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FAC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22A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EDE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A31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BAB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C0E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95B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D0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20F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2A8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2EA296BC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9FC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E8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3FD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793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F1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9F6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D58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B02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26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BEC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0B7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B3A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5CABD3B6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7D835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Menos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recientemente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usado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65D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969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B60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033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1D7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1DF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631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86BC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B86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4D0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673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  <w:tr w:rsidR="00F70742" w:rsidRPr="00F70742" w14:paraId="426A992A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6E5D23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A34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AFD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84E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59610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EB8F8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(0100)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D76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(0100)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CB948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5C7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(0010)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FDC4A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(0111)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085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(0111)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2C1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(0111)</w:t>
            </w:r>
          </w:p>
        </w:tc>
      </w:tr>
      <w:tr w:rsidR="00F70742" w:rsidRPr="00F70742" w14:paraId="7F746DA2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A5F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524E58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DAE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1F8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(0011)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28BFDD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4C5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B2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(0101)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1E742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(0010)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6E8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(0010)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2EFF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pagina5 (0010)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3CAD38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(1000)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317D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pagina2 (1000)</w:t>
            </w:r>
          </w:p>
        </w:tc>
      </w:tr>
      <w:tr w:rsidR="00F70742" w:rsidRPr="00F70742" w14:paraId="481CD6DF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EF4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D0A7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04A856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(0010)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F8D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(0010)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F12447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66B6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2EC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B4804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pagina3 (0000)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A9100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pagina6 (0110)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FB9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pagina6 (0110)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A7C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pagina6 (0110)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4CCB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pagina1 (1001)</w:t>
            </w:r>
          </w:p>
        </w:tc>
      </w:tr>
      <w:tr w:rsidR="00F70742" w:rsidRPr="00F70742" w14:paraId="5898824B" w14:textId="77777777" w:rsidTr="00F70742">
        <w:trPr>
          <w:trHeight w:val="292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BA9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434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0688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8664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979540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reinicio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bit 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99E2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4095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13409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>reinicio</w:t>
            </w:r>
            <w:proofErr w:type="spellEnd"/>
            <w:r w:rsidRPr="00F7074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  <w:t xml:space="preserve"> bit 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A323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52DA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4691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0C8E" w14:textId="77777777" w:rsidR="00F70742" w:rsidRPr="00F70742" w:rsidRDefault="00F70742" w:rsidP="00F7074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val="en-US" w:eastAsia="en-US"/>
              </w:rPr>
            </w:pPr>
          </w:p>
        </w:tc>
      </w:tr>
    </w:tbl>
    <w:p w14:paraId="2AC71956" w14:textId="6A648C54" w:rsidR="00A66B18" w:rsidRPr="0041428F" w:rsidRDefault="00A66B18" w:rsidP="00F70742">
      <w:pPr>
        <w:pStyle w:val="Destinatario"/>
      </w:pPr>
    </w:p>
    <w:sectPr w:rsidR="00A66B18" w:rsidRPr="0041428F" w:rsidSect="00F70742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78B7" w14:textId="77777777" w:rsidR="00AC07BD" w:rsidRDefault="00AC07BD" w:rsidP="00A66B18">
      <w:pPr>
        <w:spacing w:before="0" w:after="0"/>
      </w:pPr>
      <w:r>
        <w:separator/>
      </w:r>
    </w:p>
  </w:endnote>
  <w:endnote w:type="continuationSeparator" w:id="0">
    <w:p w14:paraId="765DDD5D" w14:textId="77777777" w:rsidR="00AC07BD" w:rsidRDefault="00AC07B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4FED" w14:textId="77777777" w:rsidR="00AC07BD" w:rsidRDefault="00AC07BD" w:rsidP="00A66B18">
      <w:pPr>
        <w:spacing w:before="0" w:after="0"/>
      </w:pPr>
      <w:r>
        <w:separator/>
      </w:r>
    </w:p>
  </w:footnote>
  <w:footnote w:type="continuationSeparator" w:id="0">
    <w:p w14:paraId="015AE684" w14:textId="77777777" w:rsidR="00AC07BD" w:rsidRDefault="00AC07BD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C5C"/>
    <w:multiLevelType w:val="hybridMultilevel"/>
    <w:tmpl w:val="B870574E"/>
    <w:lvl w:ilvl="0" w:tplc="6DBEB4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42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C07BD"/>
    <w:rsid w:val="00AE1388"/>
    <w:rsid w:val="00AF3982"/>
    <w:rsid w:val="00B50294"/>
    <w:rsid w:val="00B57D6E"/>
    <w:rsid w:val="00B93312"/>
    <w:rsid w:val="00B96896"/>
    <w:rsid w:val="00C701F7"/>
    <w:rsid w:val="00C70786"/>
    <w:rsid w:val="00D10958"/>
    <w:rsid w:val="00D66593"/>
    <w:rsid w:val="00DE6DA2"/>
    <w:rsid w:val="00DF2D30"/>
    <w:rsid w:val="00E21E0D"/>
    <w:rsid w:val="00E4786A"/>
    <w:rsid w:val="00E55D74"/>
    <w:rsid w:val="00E6540C"/>
    <w:rsid w:val="00E81E2A"/>
    <w:rsid w:val="00EE0952"/>
    <w:rsid w:val="00F70742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4A1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F7074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gelo\AppData\Local\Microsoft\Office\16.0\DTS\es-ES%7b0F797B4C-BB77-4691-8E11-88928CEBDDF6%7d\%7bA4B20674-A20E-4FF5-BDA2-3E486608271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{A4B20674-A20E-4FF5-BDA2-3E4866082716}tf56348247_win32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2023-02-13T04:09:00Z</dcterms:created>
  <dcterms:modified xsi:type="dcterms:W3CDTF">2023-02-13T04:19:00Z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